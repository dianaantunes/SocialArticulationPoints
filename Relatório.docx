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D8154E" w14:textId="77777777" w:rsidR="00AC6E9F" w:rsidRPr="00AD495A" w:rsidRDefault="00AC6E9F" w:rsidP="00AD495A">
      <w:pPr>
        <w:pStyle w:val="Ttulo"/>
        <w:spacing w:after="0"/>
        <w:jc w:val="center"/>
        <w:rPr>
          <w:b/>
        </w:rPr>
      </w:pPr>
      <w:bookmarkStart w:id="0" w:name="_Toc408396851"/>
      <w:r w:rsidRPr="00AD495A">
        <w:rPr>
          <w:b/>
        </w:rPr>
        <w:t>Análise e Síntese de Algoritmos</w:t>
      </w:r>
    </w:p>
    <w:p w14:paraId="331E9DF3" w14:textId="21E7C314" w:rsidR="00AC6E9F" w:rsidRPr="00AD495A" w:rsidRDefault="00AC6E9F" w:rsidP="00AD495A">
      <w:pPr>
        <w:pStyle w:val="Subttulo"/>
        <w:jc w:val="center"/>
        <w:rPr>
          <w:rStyle w:val="nfase"/>
          <w:b w:val="0"/>
          <w:bCs w:val="0"/>
          <w:i/>
          <w:iCs/>
          <w:sz w:val="20"/>
        </w:rPr>
      </w:pPr>
      <w:r w:rsidRPr="00AD495A">
        <w:rPr>
          <w:i w:val="0"/>
          <w:sz w:val="20"/>
        </w:rPr>
        <w:t>1º Projeto 2015/2016</w:t>
      </w:r>
      <w:r w:rsidR="00E5041D" w:rsidRPr="00AD495A">
        <w:rPr>
          <w:i w:val="0"/>
          <w:sz w:val="20"/>
        </w:rPr>
        <w:t xml:space="preserve"> | </w:t>
      </w:r>
      <w:r w:rsidRPr="00AD495A">
        <w:rPr>
          <w:i w:val="0"/>
          <w:sz w:val="20"/>
        </w:rPr>
        <w:t>Grupo 022</w:t>
      </w:r>
      <w:r w:rsidR="00D45EA8" w:rsidRPr="00AD495A">
        <w:rPr>
          <w:i w:val="0"/>
          <w:sz w:val="20"/>
        </w:rPr>
        <w:t xml:space="preserve"> | 78974 | 82448</w:t>
      </w:r>
    </w:p>
    <w:p w14:paraId="389E45C6" w14:textId="77777777" w:rsidR="00B5534E" w:rsidRPr="00140097" w:rsidRDefault="00AC6E9F">
      <w:pPr>
        <w:pStyle w:val="Cabealho1"/>
        <w:rPr>
          <w:lang w:val="pt-BR"/>
        </w:rPr>
      </w:pPr>
      <w:r>
        <w:t>D</w:t>
      </w:r>
      <w:bookmarkEnd w:id="0"/>
      <w:r>
        <w:t>escrição do Projeto</w:t>
      </w:r>
    </w:p>
    <w:p w14:paraId="2AE7963F" w14:textId="34DBA111" w:rsidR="00B5534E" w:rsidRPr="00D01ECB" w:rsidRDefault="00AC6E9F" w:rsidP="00D01ECB">
      <w:pPr>
        <w:spacing w:after="200" w:line="276" w:lineRule="auto"/>
        <w:rPr>
          <w:rFonts w:eastAsiaTheme="majorEastAsia" w:cstheme="majorBidi"/>
          <w:szCs w:val="22"/>
          <w:lang w:eastAsia="ja-JP" w:bidi="pt-PT"/>
        </w:rPr>
      </w:pPr>
      <w:r w:rsidRPr="00D01ECB">
        <w:rPr>
          <w:rFonts w:eastAsiaTheme="majorEastAsia" w:cstheme="majorBidi"/>
          <w:szCs w:val="22"/>
          <w:lang w:eastAsia="ja-JP" w:bidi="pt-PT"/>
        </w:rPr>
        <w:t>O problema abordado neste</w:t>
      </w:r>
      <w:r w:rsidR="00765FAF" w:rsidRPr="00D01ECB">
        <w:rPr>
          <w:rFonts w:eastAsiaTheme="majorEastAsia" w:cstheme="majorBidi"/>
          <w:szCs w:val="22"/>
          <w:lang w:eastAsia="ja-JP" w:bidi="pt-PT"/>
        </w:rPr>
        <w:t xml:space="preserve"> projeto corresponde a encontrar</w:t>
      </w:r>
      <w:r w:rsidRPr="00D01ECB">
        <w:rPr>
          <w:rFonts w:eastAsiaTheme="majorEastAsia" w:cstheme="majorBidi"/>
          <w:szCs w:val="22"/>
          <w:lang w:eastAsia="ja-JP" w:bidi="pt-PT"/>
        </w:rPr>
        <w:t xml:space="preserve"> </w:t>
      </w:r>
      <w:r w:rsidR="004C5185" w:rsidRPr="00D01ECB">
        <w:rPr>
          <w:rFonts w:eastAsiaTheme="majorEastAsia" w:cstheme="majorBidi"/>
          <w:szCs w:val="22"/>
          <w:lang w:eastAsia="ja-JP" w:bidi="pt-PT"/>
        </w:rPr>
        <w:t xml:space="preserve">as </w:t>
      </w:r>
      <w:r w:rsidRPr="00D01ECB">
        <w:rPr>
          <w:rFonts w:eastAsiaTheme="majorEastAsia" w:cstheme="majorBidi"/>
          <w:szCs w:val="22"/>
          <w:lang w:eastAsia="ja-JP" w:bidi="pt-PT"/>
        </w:rPr>
        <w:t xml:space="preserve">chamadas “pessoas fundamentais” numa </w:t>
      </w:r>
      <w:r w:rsidR="003F5A87" w:rsidRPr="00D01ECB">
        <w:rPr>
          <w:rFonts w:eastAsiaTheme="majorEastAsia" w:cstheme="majorBidi"/>
          <w:szCs w:val="22"/>
          <w:lang w:eastAsia="ja-JP" w:bidi="pt-PT"/>
        </w:rPr>
        <w:t xml:space="preserve">rede. Suponhamos </w:t>
      </w:r>
      <w:r w:rsidR="008C7FEA" w:rsidRPr="00D01ECB">
        <w:rPr>
          <w:rFonts w:eastAsiaTheme="majorEastAsia" w:cstheme="majorBidi"/>
          <w:szCs w:val="22"/>
          <w:lang w:eastAsia="ja-JP" w:bidi="pt-PT"/>
        </w:rPr>
        <w:t xml:space="preserve">a existência de 3 pessoas, A, B e C, tal que A conhece B e B conhece C. A transmissão de informação entre A e C faz-se através de B. Se esta for removida, deixa de haver essa passagem de informação. </w:t>
      </w:r>
      <w:r w:rsidR="00B759A4" w:rsidRPr="00D01ECB">
        <w:rPr>
          <w:rFonts w:eastAsiaTheme="majorEastAsia" w:cstheme="majorBidi"/>
          <w:szCs w:val="22"/>
          <w:lang w:eastAsia="ja-JP" w:bidi="pt-PT"/>
        </w:rPr>
        <w:t>Generalizando, q</w:t>
      </w:r>
      <w:r w:rsidRPr="00D01ECB">
        <w:rPr>
          <w:rFonts w:eastAsiaTheme="majorEastAsia" w:cstheme="majorBidi"/>
          <w:szCs w:val="22"/>
          <w:lang w:eastAsia="ja-JP" w:bidi="pt-PT"/>
        </w:rPr>
        <w:t>uando uma</w:t>
      </w:r>
      <w:r w:rsidR="00B759A4" w:rsidRPr="00D01ECB">
        <w:rPr>
          <w:rFonts w:eastAsiaTheme="majorEastAsia" w:cstheme="majorBidi"/>
          <w:szCs w:val="22"/>
          <w:lang w:eastAsia="ja-JP" w:bidi="pt-PT"/>
        </w:rPr>
        <w:t xml:space="preserve"> pessoa fundamental</w:t>
      </w:r>
      <w:r w:rsidRPr="00D01ECB">
        <w:rPr>
          <w:rFonts w:eastAsiaTheme="majorEastAsia" w:cstheme="majorBidi"/>
          <w:szCs w:val="22"/>
          <w:lang w:eastAsia="ja-JP" w:bidi="pt-PT"/>
        </w:rPr>
        <w:t xml:space="preserve"> é removida, a tra</w:t>
      </w:r>
      <w:bookmarkStart w:id="1" w:name="_GoBack"/>
      <w:bookmarkEnd w:id="1"/>
      <w:r w:rsidRPr="00D01ECB">
        <w:rPr>
          <w:rFonts w:eastAsiaTheme="majorEastAsia" w:cstheme="majorBidi"/>
          <w:szCs w:val="22"/>
          <w:lang w:eastAsia="ja-JP" w:bidi="pt-PT"/>
        </w:rPr>
        <w:t>nsmissão de informação deix</w:t>
      </w:r>
      <w:r w:rsidR="00B759A4" w:rsidRPr="00D01ECB">
        <w:rPr>
          <w:rFonts w:eastAsiaTheme="majorEastAsia" w:cstheme="majorBidi"/>
          <w:szCs w:val="22"/>
          <w:lang w:eastAsia="ja-JP" w:bidi="pt-PT"/>
        </w:rPr>
        <w:t>a de existir entre duas áreas de uma</w:t>
      </w:r>
      <w:r w:rsidRPr="00D01ECB">
        <w:rPr>
          <w:rFonts w:eastAsiaTheme="majorEastAsia" w:cstheme="majorBidi"/>
          <w:szCs w:val="22"/>
          <w:lang w:eastAsia="ja-JP" w:bidi="pt-PT"/>
        </w:rPr>
        <w:t xml:space="preserve"> rede. Representa</w:t>
      </w:r>
      <w:r w:rsidR="00FC79CE" w:rsidRPr="00D01ECB">
        <w:rPr>
          <w:rFonts w:eastAsiaTheme="majorEastAsia" w:cstheme="majorBidi"/>
          <w:szCs w:val="22"/>
          <w:lang w:eastAsia="ja-JP" w:bidi="pt-PT"/>
        </w:rPr>
        <w:t>n</w:t>
      </w:r>
      <w:r w:rsidRPr="00D01ECB">
        <w:rPr>
          <w:rFonts w:eastAsiaTheme="majorEastAsia" w:cstheme="majorBidi"/>
          <w:szCs w:val="22"/>
          <w:lang w:eastAsia="ja-JP" w:bidi="pt-PT"/>
        </w:rPr>
        <w:t>do esta situação através de um grafo</w:t>
      </w:r>
      <w:r w:rsidR="00B759A4" w:rsidRPr="00D01ECB">
        <w:rPr>
          <w:rFonts w:eastAsiaTheme="majorEastAsia" w:cstheme="majorBidi"/>
          <w:szCs w:val="22"/>
          <w:lang w:eastAsia="ja-JP" w:bidi="pt-PT"/>
        </w:rPr>
        <w:t xml:space="preserve"> </w:t>
      </w:r>
      <w:r w:rsidR="00E07E7E" w:rsidRPr="00D01ECB">
        <w:rPr>
          <w:rFonts w:eastAsiaTheme="majorEastAsia" w:cstheme="majorBidi"/>
          <w:szCs w:val="22"/>
          <w:lang w:eastAsia="ja-JP" w:bidi="pt-PT"/>
        </w:rPr>
        <w:t xml:space="preserve">conexo </w:t>
      </w:r>
      <w:r w:rsidR="00B759A4" w:rsidRPr="00D01ECB">
        <w:rPr>
          <w:rFonts w:eastAsiaTheme="majorEastAsia" w:cstheme="majorBidi"/>
          <w:szCs w:val="22"/>
          <w:lang w:eastAsia="ja-JP" w:bidi="pt-PT"/>
        </w:rPr>
        <w:t>não dirigido</w:t>
      </w:r>
      <w:r w:rsidRPr="00D01ECB">
        <w:rPr>
          <w:rFonts w:eastAsiaTheme="majorEastAsia" w:cstheme="majorBidi"/>
          <w:szCs w:val="22"/>
          <w:lang w:eastAsia="ja-JP" w:bidi="pt-PT"/>
        </w:rPr>
        <w:t>, em que pessoas são representadas por vértices e ligações</w:t>
      </w:r>
      <w:r w:rsidR="004C5185" w:rsidRPr="00D01ECB">
        <w:rPr>
          <w:rFonts w:eastAsiaTheme="majorEastAsia" w:cstheme="majorBidi"/>
          <w:szCs w:val="22"/>
          <w:lang w:eastAsia="ja-JP" w:bidi="pt-PT"/>
        </w:rPr>
        <w:t xml:space="preserve"> entre elas</w:t>
      </w:r>
      <w:r w:rsidRPr="00D01ECB">
        <w:rPr>
          <w:rFonts w:eastAsiaTheme="majorEastAsia" w:cstheme="majorBidi"/>
          <w:szCs w:val="22"/>
          <w:lang w:eastAsia="ja-JP" w:bidi="pt-PT"/>
        </w:rPr>
        <w:t xml:space="preserve"> por arestas, o problema resume-se a encontrar os </w:t>
      </w:r>
      <w:r w:rsidR="00A81B70" w:rsidRPr="00D01ECB">
        <w:rPr>
          <w:rFonts w:eastAsiaTheme="majorEastAsia" w:cstheme="majorBidi"/>
          <w:szCs w:val="22"/>
          <w:lang w:eastAsia="ja-JP" w:bidi="pt-PT"/>
        </w:rPr>
        <w:t>pontos de articulação do grafo.</w:t>
      </w:r>
      <w:r w:rsidR="00E07E7E" w:rsidRPr="00D01ECB">
        <w:rPr>
          <w:rFonts w:eastAsiaTheme="majorEastAsia" w:cstheme="majorBidi"/>
          <w:szCs w:val="22"/>
          <w:lang w:eastAsia="ja-JP" w:bidi="pt-PT"/>
        </w:rPr>
        <w:t xml:space="preserve"> A remoção de um ponto de articulação do grafo causa a separação do grafo inicial em dois grafos conexos separados.</w:t>
      </w:r>
    </w:p>
    <w:p w14:paraId="79B89066" w14:textId="77777777" w:rsidR="00AC6E9F" w:rsidRDefault="00AC6E9F" w:rsidP="00AC6E9F">
      <w:pPr>
        <w:pStyle w:val="Cabealho1"/>
      </w:pPr>
      <w:r>
        <w:t>Implementação do Programa</w:t>
      </w:r>
    </w:p>
    <w:p w14:paraId="049D2707" w14:textId="3ACC098F" w:rsidR="00523F25" w:rsidRPr="00523F25" w:rsidRDefault="00523F25" w:rsidP="00D01ECB">
      <w:pPr>
        <w:spacing w:line="276" w:lineRule="auto"/>
      </w:pPr>
      <w:r>
        <w:t>O programa foi implementado na</w:t>
      </w:r>
      <w:r w:rsidR="00092290">
        <w:t xml:space="preserve"> </w:t>
      </w:r>
      <w:r>
        <w:t>linguagem C</w:t>
      </w:r>
      <w:r w:rsidR="00092290">
        <w:t>, apenas com a utilização da</w:t>
      </w:r>
      <w:r w:rsidR="00CB6A5C">
        <w:t>s</w:t>
      </w:r>
      <w:r w:rsidR="00092290">
        <w:t xml:space="preserve"> biblioteca</w:t>
      </w:r>
      <w:r w:rsidR="00CB6A5C">
        <w:t>s</w:t>
      </w:r>
      <w:r w:rsidR="00092290">
        <w:t xml:space="preserve"> &lt;stdio.h&gt;</w:t>
      </w:r>
      <w:r w:rsidR="005269F6">
        <w:t xml:space="preserve"> e &lt;stdlib.h&gt;</w:t>
      </w:r>
      <w:r w:rsidR="00092290">
        <w:t>.</w:t>
      </w:r>
    </w:p>
    <w:p w14:paraId="38889C1B" w14:textId="77777777" w:rsidR="00AC6E9F" w:rsidRPr="00140097" w:rsidRDefault="00AC6E9F" w:rsidP="00AC6E9F">
      <w:pPr>
        <w:pStyle w:val="Cabealho2"/>
        <w:rPr>
          <w:lang w:val="pt-BR"/>
        </w:rPr>
      </w:pPr>
      <w:r>
        <w:t>Implementação da estrutura de dados</w:t>
      </w:r>
    </w:p>
    <w:p w14:paraId="6BD985CE" w14:textId="1A51F697" w:rsidR="004C5185" w:rsidRDefault="00AC6E9F" w:rsidP="00D01ECB">
      <w:pPr>
        <w:spacing w:line="276" w:lineRule="auto"/>
      </w:pPr>
      <w:r>
        <w:t xml:space="preserve">O problema </w:t>
      </w:r>
      <w:r w:rsidR="00E07E7E">
        <w:t xml:space="preserve">acima </w:t>
      </w:r>
      <w:r>
        <w:t xml:space="preserve">descrito foi implementado com a utilização de grafos </w:t>
      </w:r>
      <w:r w:rsidR="00B6647E">
        <w:t xml:space="preserve">não dirigidos, </w:t>
      </w:r>
      <w:r>
        <w:t>representados por listas de adjacências</w:t>
      </w:r>
      <w:r w:rsidR="00B6647E">
        <w:t>.</w:t>
      </w:r>
    </w:p>
    <w:p w14:paraId="556DC968" w14:textId="341711FB" w:rsidR="00B6647E" w:rsidRDefault="00B6647E" w:rsidP="00D01ECB">
      <w:pPr>
        <w:spacing w:line="276" w:lineRule="auto"/>
      </w:pPr>
      <w:r>
        <w:t xml:space="preserve">A implementação da lista de adjacências foi feita com base num vetor </w:t>
      </w:r>
      <w:r w:rsidR="004E59C6">
        <w:t xml:space="preserve">primário para </w:t>
      </w:r>
      <w:r w:rsidR="00FC79CE">
        <w:t>representar cada um dos vértices</w:t>
      </w:r>
      <w:r w:rsidR="004E59C6">
        <w:t xml:space="preserve">, e uma lista simplesmente ligada para </w:t>
      </w:r>
      <w:r w:rsidR="00C76179">
        <w:t>representar os arcos.</w:t>
      </w:r>
    </w:p>
    <w:p w14:paraId="717A9A6A" w14:textId="0178713F" w:rsidR="00C76179" w:rsidRDefault="00C76179" w:rsidP="00D01ECB">
      <w:pPr>
        <w:spacing w:line="276" w:lineRule="auto"/>
      </w:pPr>
      <w:r>
        <w:t xml:space="preserve">São definidas as operações de </w:t>
      </w:r>
      <w:r w:rsidR="00523F25">
        <w:t>inicialização do grafo, criação de arcos, e inserção dos arcos.</w:t>
      </w:r>
    </w:p>
    <w:p w14:paraId="7D941B7B" w14:textId="77777777" w:rsidR="00B5534E" w:rsidRDefault="00AC6E9F">
      <w:pPr>
        <w:pStyle w:val="Cabealho2"/>
      </w:pPr>
      <w:bookmarkStart w:id="2" w:name="_Toc408396853"/>
      <w:r>
        <w:t>A</w:t>
      </w:r>
      <w:bookmarkEnd w:id="2"/>
      <w:r>
        <w:t>lgoritmo de procura de pontos de articulação</w:t>
      </w:r>
    </w:p>
    <w:p w14:paraId="3AB134A1" w14:textId="0BF07520" w:rsidR="00892BEC" w:rsidRDefault="004C5185" w:rsidP="00D01ECB">
      <w:pPr>
        <w:spacing w:line="276" w:lineRule="auto"/>
      </w:pPr>
      <w:r>
        <w:t xml:space="preserve">A ideia base para o algoritmo é a utilização de uma </w:t>
      </w:r>
      <w:r w:rsidR="001B6A16">
        <w:t>procura em profundidade (DFS)</w:t>
      </w:r>
      <w:r>
        <w:t>. Numa árvore</w:t>
      </w:r>
      <w:r w:rsidR="00892BEC">
        <w:t xml:space="preserve"> DFS, um vértice</w:t>
      </w:r>
      <w:r w:rsidR="00892BEC" w:rsidRPr="00BB5254">
        <w:t xml:space="preserve"> </w:t>
      </w:r>
      <w:r w:rsidR="009D2B9D">
        <w:rPr>
          <w:rFonts w:ascii="Courier" w:hAnsi="Courier"/>
          <w:b/>
          <w:bCs/>
        </w:rPr>
        <w:t>u</w:t>
      </w:r>
      <w:r w:rsidR="00892BEC" w:rsidRPr="00BB5254">
        <w:t xml:space="preserve"> </w:t>
      </w:r>
      <w:r w:rsidR="00892BEC">
        <w:t xml:space="preserve">é pai de </w:t>
      </w:r>
      <w:r w:rsidR="009D2B9D">
        <w:rPr>
          <w:rFonts w:ascii="Courier" w:hAnsi="Courier"/>
          <w:b/>
          <w:bCs/>
        </w:rPr>
        <w:t>v</w:t>
      </w:r>
      <w:r w:rsidR="00892BEC" w:rsidRPr="00BB5254">
        <w:rPr>
          <w:b/>
          <w:bCs/>
        </w:rPr>
        <w:t xml:space="preserve"> </w:t>
      </w:r>
      <w:r>
        <w:t xml:space="preserve">caso </w:t>
      </w:r>
      <w:r w:rsidR="009D2B9D">
        <w:rPr>
          <w:rFonts w:ascii="Courier" w:hAnsi="Courier"/>
          <w:b/>
          <w:bCs/>
        </w:rPr>
        <w:t>v</w:t>
      </w:r>
      <w:r>
        <w:t xml:space="preserve"> seja descoberto </w:t>
      </w:r>
      <w:r w:rsidR="00892BEC">
        <w:t xml:space="preserve">por </w:t>
      </w:r>
      <w:r w:rsidR="009D2B9D">
        <w:rPr>
          <w:rFonts w:ascii="Courier" w:hAnsi="Courier"/>
          <w:b/>
          <w:bCs/>
        </w:rPr>
        <w:t>u</w:t>
      </w:r>
      <w:r w:rsidR="00E51830">
        <w:t xml:space="preserve">. </w:t>
      </w:r>
      <w:r w:rsidR="008E7D83">
        <w:t>U</w:t>
      </w:r>
      <w:r>
        <w:t xml:space="preserve">m vértice </w:t>
      </w:r>
      <w:r w:rsidR="009D2B9D">
        <w:rPr>
          <w:rFonts w:ascii="Courier" w:hAnsi="Courier"/>
          <w:b/>
          <w:bCs/>
        </w:rPr>
        <w:t>u</w:t>
      </w:r>
      <w:r w:rsidR="00892BEC">
        <w:t xml:space="preserve"> </w:t>
      </w:r>
      <w:r>
        <w:t xml:space="preserve">é um ponto de articulação se: </w:t>
      </w:r>
    </w:p>
    <w:p w14:paraId="16C9A20C" w14:textId="77777777" w:rsidR="00892BEC" w:rsidRPr="009D2B9D" w:rsidRDefault="00892BEC" w:rsidP="00AD495A">
      <w:pPr>
        <w:pStyle w:val="PargrafodaLista"/>
        <w:numPr>
          <w:ilvl w:val="0"/>
          <w:numId w:val="17"/>
        </w:numPr>
        <w:rPr>
          <w:sz w:val="24"/>
        </w:rPr>
      </w:pPr>
      <w:r w:rsidRPr="009D2B9D">
        <w:rPr>
          <w:sz w:val="24"/>
        </w:rPr>
        <w:t>É</w:t>
      </w:r>
      <w:r w:rsidR="004C5185" w:rsidRPr="009D2B9D">
        <w:rPr>
          <w:sz w:val="24"/>
        </w:rPr>
        <w:t xml:space="preserve"> a raiz da árvore </w:t>
      </w:r>
      <w:r w:rsidRPr="009D2B9D">
        <w:rPr>
          <w:sz w:val="24"/>
        </w:rPr>
        <w:t xml:space="preserve">DFS </w:t>
      </w:r>
      <w:r w:rsidR="004C5185" w:rsidRPr="009D2B9D">
        <w:rPr>
          <w:sz w:val="24"/>
        </w:rPr>
        <w:t>e tem pelo menos 2 filhos</w:t>
      </w:r>
      <w:r w:rsidRPr="009D2B9D">
        <w:rPr>
          <w:sz w:val="24"/>
        </w:rPr>
        <w:t xml:space="preserve">; </w:t>
      </w:r>
    </w:p>
    <w:p w14:paraId="35EF43CE" w14:textId="68B3A7BA" w:rsidR="004C5185" w:rsidRPr="009D2B9D" w:rsidRDefault="00892BEC" w:rsidP="00AD495A">
      <w:pPr>
        <w:pStyle w:val="PargrafodaLista"/>
        <w:numPr>
          <w:ilvl w:val="0"/>
          <w:numId w:val="17"/>
        </w:numPr>
        <w:rPr>
          <w:sz w:val="24"/>
        </w:rPr>
      </w:pPr>
      <w:r w:rsidRPr="009D2B9D">
        <w:rPr>
          <w:sz w:val="24"/>
        </w:rPr>
        <w:t>N</w:t>
      </w:r>
      <w:r w:rsidR="004C5185" w:rsidRPr="009D2B9D">
        <w:rPr>
          <w:sz w:val="24"/>
        </w:rPr>
        <w:t xml:space="preserve">ão é a </w:t>
      </w:r>
      <w:r w:rsidRPr="009D2B9D">
        <w:rPr>
          <w:sz w:val="24"/>
        </w:rPr>
        <w:t>raiz,</w:t>
      </w:r>
      <w:r w:rsidR="004C5185" w:rsidRPr="009D2B9D">
        <w:rPr>
          <w:sz w:val="24"/>
        </w:rPr>
        <w:t xml:space="preserve"> mas </w:t>
      </w:r>
      <w:r w:rsidR="009D2B9D">
        <w:rPr>
          <w:sz w:val="24"/>
        </w:rPr>
        <w:t xml:space="preserve">não existe nenhum </w:t>
      </w:r>
      <w:r w:rsidR="00E1661B" w:rsidRPr="009D2B9D">
        <w:rPr>
          <w:sz w:val="24"/>
        </w:rPr>
        <w:t xml:space="preserve">vértice na subárvore em que </w:t>
      </w:r>
      <w:r w:rsidRPr="009D2B9D">
        <w:rPr>
          <w:rFonts w:ascii="Courier" w:hAnsi="Courier"/>
          <w:b/>
          <w:bCs/>
          <w:sz w:val="24"/>
        </w:rPr>
        <w:t>u</w:t>
      </w:r>
      <w:r w:rsidR="009D2B9D">
        <w:rPr>
          <w:sz w:val="24"/>
        </w:rPr>
        <w:t xml:space="preserve"> é raiz que tenha</w:t>
      </w:r>
      <w:r w:rsidR="00E1661B" w:rsidRPr="009D2B9D">
        <w:rPr>
          <w:sz w:val="24"/>
        </w:rPr>
        <w:t xml:space="preserve"> um arco de retorno para um dos </w:t>
      </w:r>
      <w:r w:rsidR="001B6A16" w:rsidRPr="009D2B9D">
        <w:rPr>
          <w:sz w:val="24"/>
        </w:rPr>
        <w:t>antecessores</w:t>
      </w:r>
      <w:r w:rsidR="00E1661B" w:rsidRPr="009D2B9D">
        <w:rPr>
          <w:sz w:val="24"/>
        </w:rPr>
        <w:t xml:space="preserve"> do vértice</w:t>
      </w:r>
      <w:r w:rsidR="009D2B9D">
        <w:rPr>
          <w:sz w:val="24"/>
        </w:rPr>
        <w:t xml:space="preserve"> </w:t>
      </w:r>
      <w:r w:rsidR="009D2B9D">
        <w:rPr>
          <w:rFonts w:ascii="Courier" w:hAnsi="Courier"/>
          <w:b/>
          <w:bCs/>
          <w:sz w:val="24"/>
        </w:rPr>
        <w:t>u</w:t>
      </w:r>
      <w:r w:rsidR="00E1661B" w:rsidRPr="009D2B9D">
        <w:rPr>
          <w:sz w:val="24"/>
        </w:rPr>
        <w:t>.</w:t>
      </w:r>
    </w:p>
    <w:p w14:paraId="2808FD6D" w14:textId="7FAD55E6" w:rsidR="00073BEF" w:rsidRDefault="00892BEC" w:rsidP="00D01ECB">
      <w:pPr>
        <w:spacing w:line="276" w:lineRule="auto"/>
      </w:pPr>
      <w:r>
        <w:t>Para se verificar os pontos de articulação do grafo faz-se</w:t>
      </w:r>
      <w:r w:rsidR="00736714">
        <w:t xml:space="preserve"> então uma passagem </w:t>
      </w:r>
      <w:r w:rsidR="001B6A16">
        <w:t xml:space="preserve">em profundidade </w:t>
      </w:r>
      <w:r w:rsidR="00736714">
        <w:t xml:space="preserve">do grafo </w:t>
      </w:r>
      <w:r>
        <w:t>com 3 vetores auxiliares:</w:t>
      </w:r>
      <w:r w:rsidR="00E1661B">
        <w:t xml:space="preserve"> </w:t>
      </w:r>
    </w:p>
    <w:p w14:paraId="21A6918D" w14:textId="049898AB" w:rsidR="00073BEF" w:rsidRPr="009D2B9D" w:rsidRDefault="00073BEF" w:rsidP="00AD495A">
      <w:pPr>
        <w:pStyle w:val="PargrafodaLista"/>
        <w:numPr>
          <w:ilvl w:val="0"/>
          <w:numId w:val="18"/>
        </w:numPr>
        <w:rPr>
          <w:sz w:val="24"/>
        </w:rPr>
      </w:pPr>
      <w:r w:rsidRPr="009D2B9D">
        <w:rPr>
          <w:sz w:val="24"/>
        </w:rPr>
        <w:t>U</w:t>
      </w:r>
      <w:r w:rsidR="00E1661B" w:rsidRPr="009D2B9D">
        <w:rPr>
          <w:sz w:val="24"/>
        </w:rPr>
        <w:t xml:space="preserve">m vetor </w:t>
      </w:r>
      <w:proofErr w:type="gramStart"/>
      <w:r w:rsidR="00E1661B" w:rsidRPr="009D2B9D">
        <w:rPr>
          <w:rFonts w:ascii="Courier" w:hAnsi="Courier"/>
          <w:b/>
          <w:bCs/>
          <w:sz w:val="24"/>
        </w:rPr>
        <w:t>parent[</w:t>
      </w:r>
      <w:proofErr w:type="gramEnd"/>
      <w:r w:rsidR="00E1661B" w:rsidRPr="009D2B9D">
        <w:rPr>
          <w:rFonts w:ascii="Courier" w:hAnsi="Courier"/>
          <w:b/>
          <w:bCs/>
          <w:sz w:val="24"/>
        </w:rPr>
        <w:t>]</w:t>
      </w:r>
      <w:r w:rsidR="00E1661B" w:rsidRPr="009D2B9D">
        <w:rPr>
          <w:sz w:val="24"/>
        </w:rPr>
        <w:t xml:space="preserve"> onde </w:t>
      </w:r>
      <w:r w:rsidR="00E1661B" w:rsidRPr="009D2B9D">
        <w:rPr>
          <w:rFonts w:ascii="Courier" w:hAnsi="Courier"/>
          <w:b/>
          <w:bCs/>
          <w:sz w:val="24"/>
        </w:rPr>
        <w:t>parent[u]</w:t>
      </w:r>
      <w:r w:rsidR="00E1661B" w:rsidRPr="009D2B9D">
        <w:rPr>
          <w:b/>
          <w:sz w:val="24"/>
        </w:rPr>
        <w:t xml:space="preserve"> </w:t>
      </w:r>
      <w:r w:rsidR="00E1661B" w:rsidRPr="009D2B9D">
        <w:rPr>
          <w:sz w:val="24"/>
        </w:rPr>
        <w:t xml:space="preserve">guarda o </w:t>
      </w:r>
      <w:r w:rsidR="00FC79CE" w:rsidRPr="009D2B9D">
        <w:rPr>
          <w:sz w:val="24"/>
        </w:rPr>
        <w:t>predecessor</w:t>
      </w:r>
      <w:r w:rsidRPr="009D2B9D">
        <w:rPr>
          <w:sz w:val="24"/>
        </w:rPr>
        <w:t xml:space="preserve"> de u; </w:t>
      </w:r>
    </w:p>
    <w:p w14:paraId="62C16843" w14:textId="77777777" w:rsidR="00073BEF" w:rsidRPr="009D2B9D" w:rsidRDefault="00073BEF" w:rsidP="00AD495A">
      <w:pPr>
        <w:pStyle w:val="PargrafodaLista"/>
        <w:numPr>
          <w:ilvl w:val="0"/>
          <w:numId w:val="18"/>
        </w:numPr>
        <w:rPr>
          <w:sz w:val="24"/>
        </w:rPr>
      </w:pPr>
      <w:r w:rsidRPr="009D2B9D">
        <w:rPr>
          <w:sz w:val="24"/>
        </w:rPr>
        <w:lastRenderedPageBreak/>
        <w:t xml:space="preserve">Um vetor </w:t>
      </w:r>
      <w:proofErr w:type="gramStart"/>
      <w:r w:rsidRPr="009D2B9D">
        <w:rPr>
          <w:rFonts w:ascii="Courier" w:hAnsi="Courier"/>
          <w:b/>
          <w:bCs/>
          <w:sz w:val="24"/>
        </w:rPr>
        <w:t>discoveryTime[</w:t>
      </w:r>
      <w:proofErr w:type="gramEnd"/>
      <w:r w:rsidRPr="009D2B9D">
        <w:rPr>
          <w:rFonts w:ascii="Courier" w:hAnsi="Courier"/>
          <w:b/>
          <w:bCs/>
          <w:sz w:val="24"/>
        </w:rPr>
        <w:t xml:space="preserve">] </w:t>
      </w:r>
      <w:r w:rsidRPr="009D2B9D">
        <w:rPr>
          <w:sz w:val="24"/>
        </w:rPr>
        <w:t>para guardar o tempo de descoberta de cada vértice;</w:t>
      </w:r>
    </w:p>
    <w:p w14:paraId="5A8B050A" w14:textId="5097E888" w:rsidR="00144D3C" w:rsidRPr="009D2B9D" w:rsidRDefault="00073BEF" w:rsidP="00AC6E9F">
      <w:pPr>
        <w:pStyle w:val="PargrafodaLista"/>
        <w:numPr>
          <w:ilvl w:val="0"/>
          <w:numId w:val="18"/>
        </w:numPr>
        <w:rPr>
          <w:sz w:val="24"/>
        </w:rPr>
      </w:pPr>
      <w:r w:rsidRPr="009D2B9D">
        <w:rPr>
          <w:sz w:val="24"/>
        </w:rPr>
        <w:t xml:space="preserve">Um vetor </w:t>
      </w:r>
      <w:proofErr w:type="gramStart"/>
      <w:r w:rsidRPr="009D2B9D">
        <w:rPr>
          <w:rFonts w:ascii="Courier" w:hAnsi="Courier"/>
          <w:b/>
          <w:bCs/>
          <w:sz w:val="24"/>
        </w:rPr>
        <w:t>low[</w:t>
      </w:r>
      <w:proofErr w:type="gramEnd"/>
      <w:r w:rsidRPr="009D2B9D">
        <w:rPr>
          <w:rFonts w:ascii="Courier" w:hAnsi="Courier"/>
          <w:b/>
          <w:bCs/>
          <w:sz w:val="24"/>
        </w:rPr>
        <w:t>]</w:t>
      </w:r>
      <w:r w:rsidRPr="009D2B9D">
        <w:rPr>
          <w:sz w:val="24"/>
        </w:rPr>
        <w:t xml:space="preserve"> </w:t>
      </w:r>
      <w:r w:rsidR="00FC79CE" w:rsidRPr="009D2B9D">
        <w:rPr>
          <w:sz w:val="24"/>
        </w:rPr>
        <w:t xml:space="preserve">em que </w:t>
      </w:r>
      <w:r w:rsidR="00FC79CE" w:rsidRPr="009D2B9D">
        <w:rPr>
          <w:rFonts w:ascii="Courier" w:hAnsi="Courier"/>
          <w:b/>
          <w:bCs/>
          <w:sz w:val="24"/>
        </w:rPr>
        <w:t>low[u]</w:t>
      </w:r>
      <w:r w:rsidR="00FC79CE" w:rsidRPr="009D2B9D">
        <w:rPr>
          <w:b/>
          <w:bCs/>
          <w:sz w:val="24"/>
        </w:rPr>
        <w:t xml:space="preserve"> </w:t>
      </w:r>
      <w:r w:rsidRPr="009D2B9D">
        <w:rPr>
          <w:sz w:val="24"/>
        </w:rPr>
        <w:t xml:space="preserve">representa o menor tempo de descoberta de qualquer vértice que está ou na subárvore de raiz em </w:t>
      </w:r>
      <w:r w:rsidRPr="009D2B9D">
        <w:rPr>
          <w:rFonts w:ascii="Courier" w:hAnsi="Courier"/>
          <w:b/>
          <w:bCs/>
          <w:sz w:val="24"/>
        </w:rPr>
        <w:t>u</w:t>
      </w:r>
      <w:r w:rsidRPr="009D2B9D">
        <w:rPr>
          <w:sz w:val="24"/>
        </w:rPr>
        <w:t xml:space="preserve"> ou ligado a um vértice nessa subárvore por um arco de retorno.</w:t>
      </w:r>
    </w:p>
    <w:p w14:paraId="7730F9C3" w14:textId="3FC24929" w:rsidR="009D2B9D" w:rsidRDefault="009E536D" w:rsidP="00D01ECB">
      <w:pPr>
        <w:spacing w:line="276" w:lineRule="auto"/>
      </w:pPr>
      <w:r>
        <w:t>Cada vértice tem também</w:t>
      </w:r>
      <w:r>
        <w:t xml:space="preserve"> um contador dos seus filhos. </w:t>
      </w:r>
      <w:r>
        <w:t>Caso o vértice seja a raiz da árvore</w:t>
      </w:r>
      <w:r>
        <w:t xml:space="preserve"> DFS</w:t>
      </w:r>
      <w:r>
        <w:t xml:space="preserve"> e o contador tenha 2 ou mais filhos, estamos perante o primeiro caso de pontos de articulação.</w:t>
      </w:r>
      <w:r>
        <w:t xml:space="preserve"> </w:t>
      </w:r>
    </w:p>
    <w:p w14:paraId="1E8F36AB" w14:textId="20E8D98C" w:rsidR="009D2B9D" w:rsidRDefault="009D2B9D" w:rsidP="00D01ECB">
      <w:pPr>
        <w:spacing w:line="276" w:lineRule="auto"/>
      </w:pPr>
      <w:r>
        <w:t xml:space="preserve">Para o segundo caso, por cada nó </w:t>
      </w:r>
      <w:r w:rsidRPr="0097739C">
        <w:rPr>
          <w:rFonts w:ascii="Courier" w:hAnsi="Courier"/>
          <w:b/>
          <w:bCs/>
        </w:rPr>
        <w:t>u</w:t>
      </w:r>
      <w:r>
        <w:t xml:space="preserve"> da árvore, precisamos de averiguar se não existe nenhum </w:t>
      </w:r>
      <w:r>
        <w:t xml:space="preserve">descendente de </w:t>
      </w:r>
      <w:r w:rsidRPr="0097739C">
        <w:rPr>
          <w:rFonts w:ascii="Courier" w:hAnsi="Courier"/>
          <w:b/>
          <w:bCs/>
        </w:rPr>
        <w:t>u</w:t>
      </w:r>
      <w:r>
        <w:t xml:space="preserve"> que encontre um </w:t>
      </w:r>
      <w:r>
        <w:t xml:space="preserve">vértice </w:t>
      </w:r>
      <w:r w:rsidRPr="0097739C">
        <w:rPr>
          <w:rFonts w:ascii="Courier" w:hAnsi="Courier"/>
          <w:b/>
          <w:bCs/>
        </w:rPr>
        <w:t>v</w:t>
      </w:r>
      <w:r>
        <w:t xml:space="preserve"> com um tempo de descoberta inferior a </w:t>
      </w:r>
      <w:r w:rsidRPr="0097739C">
        <w:rPr>
          <w:rFonts w:ascii="Courier" w:hAnsi="Courier"/>
          <w:b/>
          <w:bCs/>
        </w:rPr>
        <w:t>u</w:t>
      </w:r>
      <w:r>
        <w:t xml:space="preserve">.  </w:t>
      </w:r>
      <w:r w:rsidR="008E2C43">
        <w:t xml:space="preserve">Na </w:t>
      </w:r>
      <w:r w:rsidR="00D315B4">
        <w:fldChar w:fldCharType="begin"/>
      </w:r>
      <w:r w:rsidR="00D315B4">
        <w:instrText xml:space="preserve"> REF _Ref446074323 \h </w:instrText>
      </w:r>
      <w:r w:rsidR="00D315B4">
        <w:fldChar w:fldCharType="separate"/>
      </w:r>
      <w:r w:rsidR="00D315B4">
        <w:t xml:space="preserve">Figura </w:t>
      </w:r>
      <w:r w:rsidR="00D315B4">
        <w:rPr>
          <w:noProof/>
        </w:rPr>
        <w:t>1</w:t>
      </w:r>
      <w:r w:rsidR="00D315B4">
        <w:fldChar w:fldCharType="end"/>
      </w:r>
      <w:r w:rsidR="00D315B4">
        <w:t xml:space="preserve"> existe um arco de retorno de </w:t>
      </w:r>
      <w:r w:rsidR="00D315B4" w:rsidRPr="0097739C">
        <w:rPr>
          <w:rFonts w:ascii="Courier" w:hAnsi="Courier"/>
          <w:b/>
          <w:bCs/>
        </w:rPr>
        <w:t>w</w:t>
      </w:r>
      <w:r w:rsidR="00D315B4">
        <w:t xml:space="preserve"> (descendente de </w:t>
      </w:r>
      <w:r w:rsidR="00D315B4" w:rsidRPr="0097739C">
        <w:rPr>
          <w:rFonts w:ascii="Courier" w:hAnsi="Courier"/>
          <w:b/>
          <w:bCs/>
        </w:rPr>
        <w:t>u</w:t>
      </w:r>
      <w:r w:rsidR="00D315B4">
        <w:t xml:space="preserve">) até um antecessor de </w:t>
      </w:r>
      <w:r w:rsidR="00D315B4" w:rsidRPr="0097739C">
        <w:rPr>
          <w:rFonts w:ascii="Courier" w:hAnsi="Courier"/>
          <w:b/>
          <w:bCs/>
        </w:rPr>
        <w:t>u</w:t>
      </w:r>
      <w:r w:rsidR="00D315B4">
        <w:t xml:space="preserve">, portanto </w:t>
      </w:r>
      <w:r w:rsidR="00DA5582">
        <w:t xml:space="preserve">não existe nenhum descendente de </w:t>
      </w:r>
      <w:r w:rsidR="00DA5582" w:rsidRPr="0097739C">
        <w:rPr>
          <w:rFonts w:ascii="Courier" w:hAnsi="Courier"/>
          <w:b/>
          <w:bCs/>
        </w:rPr>
        <w:t>u</w:t>
      </w:r>
      <w:r w:rsidR="00DA5582">
        <w:t xml:space="preserve"> com valor de </w:t>
      </w:r>
      <w:r w:rsidR="00DA5582" w:rsidRPr="0097739C">
        <w:rPr>
          <w:rFonts w:ascii="Courier" w:hAnsi="Courier"/>
          <w:b/>
          <w:bCs/>
        </w:rPr>
        <w:t>low</w:t>
      </w:r>
      <w:r w:rsidR="00DA5582">
        <w:t xml:space="preserve"> igual ou superior ao tempo de descoberta de </w:t>
      </w:r>
      <w:r w:rsidR="00DA5582" w:rsidRPr="0097739C">
        <w:rPr>
          <w:rFonts w:ascii="Courier" w:hAnsi="Courier"/>
          <w:b/>
          <w:bCs/>
        </w:rPr>
        <w:t>u</w:t>
      </w:r>
      <w:r w:rsidR="00DA5582">
        <w:t xml:space="preserve">. Neste exemplo, </w:t>
      </w:r>
      <w:r w:rsidR="00DA5582" w:rsidRPr="0097739C">
        <w:rPr>
          <w:rFonts w:ascii="Courier" w:hAnsi="Courier"/>
          <w:b/>
          <w:bCs/>
        </w:rPr>
        <w:t>u</w:t>
      </w:r>
      <w:r w:rsidR="00DA5582">
        <w:t xml:space="preserve"> não é um ponto de articulação. Na Figura 2, </w:t>
      </w:r>
      <w:r w:rsidR="00DA5582" w:rsidRPr="0097739C">
        <w:rPr>
          <w:rFonts w:ascii="Courier" w:hAnsi="Courier"/>
          <w:b/>
          <w:bCs/>
        </w:rPr>
        <w:t>u</w:t>
      </w:r>
      <w:r w:rsidR="00DA5582">
        <w:t xml:space="preserve"> é um ponto de articulação uma vez que, se for retirado, perde-se a ligação entre </w:t>
      </w:r>
      <w:r w:rsidR="00DA5582" w:rsidRPr="0097739C">
        <w:rPr>
          <w:rFonts w:ascii="Courier" w:hAnsi="Courier"/>
          <w:b/>
          <w:bCs/>
        </w:rPr>
        <w:t>s</w:t>
      </w:r>
      <w:r w:rsidR="00DA5582">
        <w:t xml:space="preserve"> e </w:t>
      </w:r>
      <w:r w:rsidR="00DA5582" w:rsidRPr="0097739C">
        <w:rPr>
          <w:rFonts w:ascii="Courier" w:hAnsi="Courier"/>
          <w:b/>
          <w:bCs/>
        </w:rPr>
        <w:t>w/v</w:t>
      </w:r>
      <w:r w:rsidR="00DA5582">
        <w:t xml:space="preserve">. O </w:t>
      </w:r>
      <w:r w:rsidR="00DA5582" w:rsidRPr="0097739C">
        <w:rPr>
          <w:rFonts w:ascii="Courier" w:hAnsi="Courier"/>
          <w:b/>
          <w:bCs/>
        </w:rPr>
        <w:t>low</w:t>
      </w:r>
      <w:r w:rsidR="00DA5582">
        <w:t xml:space="preserve"> de</w:t>
      </w:r>
      <w:r w:rsidR="00311182">
        <w:t xml:space="preserve"> </w:t>
      </w:r>
      <w:r w:rsidR="00311182" w:rsidRPr="0097739C">
        <w:rPr>
          <w:rFonts w:ascii="Courier" w:hAnsi="Courier"/>
          <w:b/>
          <w:bCs/>
        </w:rPr>
        <w:t>v</w:t>
      </w:r>
      <w:r w:rsidR="00311182">
        <w:t xml:space="preserve"> e de </w:t>
      </w:r>
      <w:r w:rsidR="00311182" w:rsidRPr="0097739C">
        <w:rPr>
          <w:rFonts w:ascii="Courier" w:hAnsi="Courier"/>
          <w:b/>
          <w:bCs/>
        </w:rPr>
        <w:t>w</w:t>
      </w:r>
      <w:r w:rsidR="00311182">
        <w:t xml:space="preserve"> é superior ao tempo de descoberta de </w:t>
      </w:r>
      <w:r w:rsidR="00311182" w:rsidRPr="0097739C">
        <w:rPr>
          <w:rFonts w:ascii="Courier" w:hAnsi="Courier"/>
          <w:b/>
          <w:bCs/>
        </w:rPr>
        <w:t>u</w:t>
      </w:r>
      <w:r w:rsidR="00311182">
        <w:t xml:space="preserve">. Neste caso, </w:t>
      </w:r>
      <w:r w:rsidR="00311182" w:rsidRPr="0097739C">
        <w:rPr>
          <w:rFonts w:ascii="Courier" w:hAnsi="Courier"/>
          <w:b/>
          <w:bCs/>
        </w:rPr>
        <w:t>w</w:t>
      </w:r>
      <w:r w:rsidR="00311182">
        <w:t xml:space="preserve"> também é um ponto de articulação. </w:t>
      </w:r>
    </w:p>
    <w:p w14:paraId="6EC079A7" w14:textId="35E19891" w:rsidR="00144D3C" w:rsidRDefault="0097739C" w:rsidP="00D01ECB">
      <w:pPr>
        <w:spacing w:line="276" w:lineRule="auto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1299EFC" wp14:editId="6204B308">
            <wp:simplePos x="0" y="0"/>
            <wp:positionH relativeFrom="column">
              <wp:posOffset>3121660</wp:posOffset>
            </wp:positionH>
            <wp:positionV relativeFrom="paragraph">
              <wp:posOffset>933450</wp:posOffset>
            </wp:positionV>
            <wp:extent cx="1251585" cy="1850390"/>
            <wp:effectExtent l="0" t="0" r="0" b="381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1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329"/>
                    <a:stretch/>
                  </pic:blipFill>
                  <pic:spPr bwMode="auto">
                    <a:xfrm>
                      <a:off x="0" y="0"/>
                      <a:ext cx="1251585" cy="1850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4D3C">
        <w:t xml:space="preserve">Fazer esta computação para todos os vértices é </w:t>
      </w:r>
      <w:r w:rsidR="00144D3C">
        <w:t>fácil</w:t>
      </w:r>
      <w:r w:rsidR="00144D3C">
        <w:t>: segu</w:t>
      </w:r>
      <w:r w:rsidR="00144D3C">
        <w:t>e-se</w:t>
      </w:r>
      <w:r w:rsidR="00144D3C">
        <w:t xml:space="preserve"> pela lista de adjacência</w:t>
      </w:r>
      <w:r w:rsidR="00144D3C">
        <w:t>s</w:t>
      </w:r>
      <w:r w:rsidR="00144D3C">
        <w:t>, mantendo os valores mínimos que podem ser atingidos a partir de cada vértice</w:t>
      </w:r>
      <w:r w:rsidR="00144D3C">
        <w:t xml:space="preserve"> no vetor </w:t>
      </w:r>
      <w:proofErr w:type="gramStart"/>
      <w:r w:rsidR="00144D3C" w:rsidRPr="00144D3C">
        <w:rPr>
          <w:rFonts w:ascii="Courier" w:hAnsi="Courier"/>
          <w:b/>
          <w:bCs/>
        </w:rPr>
        <w:t>low[</w:t>
      </w:r>
      <w:proofErr w:type="gramEnd"/>
      <w:r w:rsidR="00144D3C" w:rsidRPr="00144D3C">
        <w:rPr>
          <w:rFonts w:ascii="Courier" w:hAnsi="Courier"/>
          <w:b/>
          <w:bCs/>
        </w:rPr>
        <w:t>]</w:t>
      </w:r>
      <w:r w:rsidR="00144D3C">
        <w:t xml:space="preserve">. Para arcos da árvore, fazemos a computação recursivamente; para arcos de retorno, usamos o </w:t>
      </w:r>
      <w:r w:rsidR="00144D3C">
        <w:t>tempo</w:t>
      </w:r>
      <w:r w:rsidR="00144D3C">
        <w:t xml:space="preserve"> de descoberta do vértice adjacente</w:t>
      </w:r>
      <w:r w:rsidR="00144D3C">
        <w:t xml:space="preserve"> no vetor </w:t>
      </w:r>
      <w:proofErr w:type="gramStart"/>
      <w:r w:rsidR="00144D3C" w:rsidRPr="00144D3C">
        <w:rPr>
          <w:rFonts w:ascii="Courier" w:hAnsi="Courier"/>
          <w:b/>
          <w:bCs/>
        </w:rPr>
        <w:t>discoveryTime[</w:t>
      </w:r>
      <w:proofErr w:type="gramEnd"/>
      <w:r w:rsidR="00144D3C" w:rsidRPr="00144D3C">
        <w:rPr>
          <w:rFonts w:ascii="Courier" w:hAnsi="Courier"/>
          <w:b/>
          <w:bCs/>
        </w:rPr>
        <w:t>]</w:t>
      </w:r>
      <w:r w:rsidR="00144D3C">
        <w:t>.</w:t>
      </w:r>
      <w:r w:rsidR="008F76BB">
        <w:t xml:space="preserve"> </w:t>
      </w:r>
      <w:r w:rsidR="00A007E5">
        <w:t xml:space="preserve"> </w:t>
      </w:r>
    </w:p>
    <w:p w14:paraId="314A1DB0" w14:textId="54121C52" w:rsidR="008E2C43" w:rsidRDefault="0097739C" w:rsidP="00D01ECB">
      <w:pPr>
        <w:spacing w:line="276" w:lineRule="aut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17B7D62" wp14:editId="0CBF7D60">
            <wp:simplePos x="0" y="0"/>
            <wp:positionH relativeFrom="column">
              <wp:posOffset>685165</wp:posOffset>
            </wp:positionH>
            <wp:positionV relativeFrom="paragraph">
              <wp:posOffset>131445</wp:posOffset>
            </wp:positionV>
            <wp:extent cx="1518285" cy="1560195"/>
            <wp:effectExtent l="0" t="0" r="571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560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6244E" w14:textId="2A59DA22" w:rsidR="008E2C43" w:rsidRDefault="008E2C43" w:rsidP="00D01ECB">
      <w:pPr>
        <w:spacing w:line="276" w:lineRule="auto"/>
      </w:pPr>
    </w:p>
    <w:p w14:paraId="6E0BB52D" w14:textId="3B8CEEAA" w:rsidR="008E2C43" w:rsidRDefault="008E2C43" w:rsidP="00D01ECB">
      <w:pPr>
        <w:spacing w:line="276" w:lineRule="auto"/>
      </w:pPr>
    </w:p>
    <w:p w14:paraId="52326E51" w14:textId="498287DC" w:rsidR="008E2C43" w:rsidRDefault="008E2C43" w:rsidP="00D01ECB">
      <w:pPr>
        <w:spacing w:line="276" w:lineRule="auto"/>
      </w:pPr>
    </w:p>
    <w:p w14:paraId="284313FC" w14:textId="6A9B5422" w:rsidR="008E2C43" w:rsidRDefault="008E2C43" w:rsidP="00D01ECB">
      <w:pPr>
        <w:spacing w:line="276" w:lineRule="auto"/>
      </w:pPr>
    </w:p>
    <w:p w14:paraId="5DCF6089" w14:textId="7503C39B" w:rsidR="008E2C43" w:rsidRDefault="008E2C43" w:rsidP="00D01ECB">
      <w:pPr>
        <w:spacing w:line="276" w:lineRule="auto"/>
      </w:pPr>
    </w:p>
    <w:p w14:paraId="77B75BAE" w14:textId="08579B3D" w:rsidR="008E2C43" w:rsidRDefault="008E2C43" w:rsidP="00D01ECB">
      <w:pPr>
        <w:spacing w:line="276" w:lineRule="auto"/>
      </w:pPr>
    </w:p>
    <w:p w14:paraId="50452256" w14:textId="073EAA19" w:rsidR="008E2C43" w:rsidRDefault="008E2C43" w:rsidP="00D01ECB">
      <w:pPr>
        <w:spacing w:line="276" w:lineRule="auto"/>
      </w:pPr>
    </w:p>
    <w:p w14:paraId="07432E76" w14:textId="0A102281" w:rsidR="008E2C43" w:rsidRDefault="0097739C" w:rsidP="00D01ECB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2C501A" wp14:editId="323AD3AB">
                <wp:simplePos x="0" y="0"/>
                <wp:positionH relativeFrom="column">
                  <wp:posOffset>2590165</wp:posOffset>
                </wp:positionH>
                <wp:positionV relativeFrom="paragraph">
                  <wp:posOffset>88265</wp:posOffset>
                </wp:positionV>
                <wp:extent cx="2437130" cy="121285"/>
                <wp:effectExtent l="0" t="0" r="1270" b="5715"/>
                <wp:wrapSquare wrapText="bothSides"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7130" cy="1212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D80EE8A" w14:textId="3D0898A5" w:rsidR="008E2C43" w:rsidRDefault="008E2C43" w:rsidP="008E2C43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Figura</w:t>
                            </w:r>
                            <w:r>
                              <w:t xml:space="preserve"> 2</w:t>
                            </w:r>
                            <w:r>
                              <w:t xml:space="preserve">– </w:t>
                            </w:r>
                            <w:r w:rsidRPr="008E2C43">
                              <w:rPr>
                                <w:rFonts w:ascii="Courier" w:hAnsi="Courier"/>
                                <w:caps w:val="0"/>
                              </w:rPr>
                              <w:t>u</w:t>
                            </w:r>
                            <w:r w:rsidRPr="008E2C43">
                              <w:rPr>
                                <w:caps w:val="0"/>
                              </w:rPr>
                              <w:t xml:space="preserve"> é um ponto de articulação</w:t>
                            </w:r>
                            <w:r>
                              <w:rPr>
                                <w:caps w:val="0"/>
                              </w:rPr>
                              <w:t xml:space="preserve"> (</w:t>
                            </w:r>
                            <w:r w:rsidRPr="008E2C43">
                              <w:rPr>
                                <w:rFonts w:ascii="Courier" w:hAnsi="Courier"/>
                                <w:caps w:val="0"/>
                              </w:rPr>
                              <w:t>w</w:t>
                            </w:r>
                            <w:r>
                              <w:rPr>
                                <w:caps w:val="0"/>
                              </w:rPr>
                              <w:t xml:space="preserve"> também)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2C501A" id="_x0000_t202" coordsize="21600,21600" o:spt="202" path="m0,0l0,21600,21600,21600,21600,0xe">
                <v:stroke joinstyle="miter"/>
                <v:path gradientshapeok="t" o:connecttype="rect"/>
              </v:shapetype>
              <v:shape id="Caixa_x0020_de_x0020_Texto_x0020_10" o:spid="_x0000_s1026" type="#_x0000_t202" style="position:absolute;left:0;text-align:left;margin-left:203.95pt;margin-top:6.95pt;width:191.9pt;height:9.5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" stroked="f">
                <v:textbox style="mso-fit-shape-to-text:t" inset="0,0,0,0">
                  <w:txbxContent>
                    <w:p w14:paraId="7D80EE8A" w14:textId="3D0898A5" w:rsidR="008E2C43" w:rsidRDefault="008E2C43" w:rsidP="008E2C43">
                      <w:pPr>
                        <w:pStyle w:val="Legenda"/>
                        <w:rPr>
                          <w:noProof/>
                        </w:rPr>
                      </w:pPr>
                      <w:r>
                        <w:t>Figura</w:t>
                      </w:r>
                      <w:r>
                        <w:t xml:space="preserve"> 2</w:t>
                      </w:r>
                      <w:r>
                        <w:t xml:space="preserve">– </w:t>
                      </w:r>
                      <w:r w:rsidRPr="008E2C43">
                        <w:rPr>
                          <w:rFonts w:ascii="Courier" w:hAnsi="Courier"/>
                          <w:caps w:val="0"/>
                        </w:rPr>
                        <w:t>u</w:t>
                      </w:r>
                      <w:r w:rsidRPr="008E2C43">
                        <w:rPr>
                          <w:caps w:val="0"/>
                        </w:rPr>
                        <w:t xml:space="preserve"> é um ponto de articulação</w:t>
                      </w:r>
                      <w:r>
                        <w:rPr>
                          <w:caps w:val="0"/>
                        </w:rPr>
                        <w:t xml:space="preserve"> (</w:t>
                      </w:r>
                      <w:r w:rsidRPr="008E2C43">
                        <w:rPr>
                          <w:rFonts w:ascii="Courier" w:hAnsi="Courier"/>
                          <w:caps w:val="0"/>
                        </w:rPr>
                        <w:t>w</w:t>
                      </w:r>
                      <w:r>
                        <w:rPr>
                          <w:caps w:val="0"/>
                        </w:rPr>
                        <w:t xml:space="preserve"> também)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2C4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0AB1FD" wp14:editId="27DC3D01">
                <wp:simplePos x="0" y="0"/>
                <wp:positionH relativeFrom="column">
                  <wp:posOffset>301625</wp:posOffset>
                </wp:positionH>
                <wp:positionV relativeFrom="paragraph">
                  <wp:posOffset>83185</wp:posOffset>
                </wp:positionV>
                <wp:extent cx="2056130" cy="121285"/>
                <wp:effectExtent l="0" t="0" r="1270" b="5715"/>
                <wp:wrapSquare wrapText="bothSides"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6130" cy="1212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25B47B6" w14:textId="621529DD" w:rsidR="009D2B9D" w:rsidRDefault="009D2B9D" w:rsidP="009D2B9D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3" w:name="_Ref446074323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8E2C43">
                              <w:t xml:space="preserve"> – </w:t>
                            </w:r>
                            <w:r w:rsidR="008E2C43" w:rsidRPr="008E2C43">
                              <w:rPr>
                                <w:rFonts w:ascii="Courier" w:hAnsi="Courier"/>
                                <w:caps w:val="0"/>
                              </w:rPr>
                              <w:t>u</w:t>
                            </w:r>
                            <w:r w:rsidR="008E2C43" w:rsidRPr="008E2C43">
                              <w:rPr>
                                <w:caps w:val="0"/>
                              </w:rPr>
                              <w:t xml:space="preserve"> não é um ponto de articulação.</w:t>
                            </w:r>
                            <w:bookmarkEnd w:id="3"/>
                            <w:r w:rsidR="008E2C43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0AB1FD" id="Caixa_x0020_de_x0020_Texto_x0020_9" o:spid="_x0000_s1027" type="#_x0000_t202" style="position:absolute;left:0;text-align:left;margin-left:23.75pt;margin-top:6.55pt;width:161.9pt;height:9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" stroked="f">
                <v:textbox style="mso-fit-shape-to-text:t" inset="0,0,0,0">
                  <w:txbxContent>
                    <w:p w14:paraId="325B47B6" w14:textId="621529DD" w:rsidR="009D2B9D" w:rsidRDefault="009D2B9D" w:rsidP="009D2B9D">
                      <w:pPr>
                        <w:pStyle w:val="Legenda"/>
                        <w:rPr>
                          <w:noProof/>
                        </w:rPr>
                      </w:pPr>
                      <w:bookmarkStart w:id="4" w:name="_Ref446074323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 w:rsidR="008E2C43">
                        <w:t xml:space="preserve"> – </w:t>
                      </w:r>
                      <w:r w:rsidR="008E2C43" w:rsidRPr="008E2C43">
                        <w:rPr>
                          <w:rFonts w:ascii="Courier" w:hAnsi="Courier"/>
                          <w:caps w:val="0"/>
                        </w:rPr>
                        <w:t>u</w:t>
                      </w:r>
                      <w:r w:rsidR="008E2C43" w:rsidRPr="008E2C43">
                        <w:rPr>
                          <w:caps w:val="0"/>
                        </w:rPr>
                        <w:t xml:space="preserve"> não é um ponto de articulação.</w:t>
                      </w:r>
                      <w:bookmarkEnd w:id="4"/>
                      <w:r w:rsidR="008E2C43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BEF3B6" w14:textId="664497D6" w:rsidR="008E2C43" w:rsidRDefault="008E2C43" w:rsidP="00D01ECB">
      <w:pPr>
        <w:spacing w:line="276" w:lineRule="auto"/>
      </w:pPr>
    </w:p>
    <w:p w14:paraId="3486CA17" w14:textId="7CE68099" w:rsidR="00D42AD2" w:rsidRDefault="00A007E5" w:rsidP="00D01ECB">
      <w:pPr>
        <w:spacing w:line="276" w:lineRule="auto"/>
      </w:pPr>
      <w:r>
        <w:t xml:space="preserve">À medida que os pontos de articulação vão sendo encontrados, a variável </w:t>
      </w:r>
      <w:proofErr w:type="spellStart"/>
      <w:r w:rsidRPr="0097739C">
        <w:rPr>
          <w:rFonts w:ascii="Courier" w:hAnsi="Courier"/>
          <w:b/>
          <w:bCs/>
        </w:rPr>
        <w:t>apcount</w:t>
      </w:r>
      <w:proofErr w:type="spellEnd"/>
      <w:r>
        <w:t xml:space="preserve"> é incrementada, armazenando o número total de </w:t>
      </w:r>
      <w:r w:rsidR="008E2C43">
        <w:t>pontos de articulação</w:t>
      </w:r>
      <w:r w:rsidR="005258FC">
        <w:t xml:space="preserve"> d</w:t>
      </w:r>
      <w:r w:rsidR="008E2C43">
        <w:t>o grafo</w:t>
      </w:r>
      <w:r w:rsidR="0097739C">
        <w:t xml:space="preserve">. </w:t>
      </w:r>
      <w:r>
        <w:t xml:space="preserve"> </w:t>
      </w:r>
      <w:r w:rsidRPr="0097739C">
        <w:rPr>
          <w:rFonts w:ascii="Courier" w:hAnsi="Courier"/>
          <w:b/>
          <w:bCs/>
        </w:rPr>
        <w:t>min</w:t>
      </w:r>
      <w:r>
        <w:t xml:space="preserve"> e </w:t>
      </w:r>
      <w:proofErr w:type="spellStart"/>
      <w:r w:rsidRPr="0097739C">
        <w:rPr>
          <w:rFonts w:ascii="Courier" w:hAnsi="Courier"/>
          <w:b/>
          <w:bCs/>
        </w:rPr>
        <w:t>max</w:t>
      </w:r>
      <w:proofErr w:type="spellEnd"/>
      <w:r>
        <w:t xml:space="preserve"> são definidos estaticamente e atualizados em </w:t>
      </w:r>
      <w:r w:rsidR="0097739C">
        <w:t>tempo de execução</w:t>
      </w:r>
      <w:r>
        <w:t xml:space="preserve"> com os pontos de articulação mínimo e máximo. </w:t>
      </w:r>
    </w:p>
    <w:p w14:paraId="72A740A6" w14:textId="77777777" w:rsidR="00AC6E9F" w:rsidRDefault="00AC6E9F" w:rsidP="00AC6E9F">
      <w:pPr>
        <w:pStyle w:val="Cabealho2"/>
      </w:pPr>
      <w:r>
        <w:t>Função main</w:t>
      </w:r>
    </w:p>
    <w:p w14:paraId="15682861" w14:textId="422E71E9" w:rsidR="00B5534E" w:rsidRDefault="00073BEF" w:rsidP="00D01ECB">
      <w:pPr>
        <w:spacing w:line="276" w:lineRule="auto"/>
      </w:pPr>
      <w:r>
        <w:t>A função main lê</w:t>
      </w:r>
      <w:r w:rsidR="00E1661B">
        <w:t xml:space="preserve"> do stdin o número de vértices com que </w:t>
      </w:r>
      <w:r>
        <w:t>é necessário inicializar</w:t>
      </w:r>
      <w:r w:rsidR="00E1661B">
        <w:t xml:space="preserve"> o grafo e o número de arestas, que corresponde ao número restante de linhas de input que serão lidas. Cada uma </w:t>
      </w:r>
      <w:r>
        <w:t>desta</w:t>
      </w:r>
      <w:r w:rsidR="00E1661B">
        <w:t xml:space="preserve">s linhas é então transformada numa aresta e </w:t>
      </w:r>
      <w:r w:rsidR="00E1661B">
        <w:lastRenderedPageBreak/>
        <w:t xml:space="preserve">adicionada ao grafo. Terminado este passo, </w:t>
      </w:r>
      <w:r>
        <w:t>corre o</w:t>
      </w:r>
      <w:r w:rsidR="00E1661B">
        <w:t xml:space="preserve"> algoritmo de busca de pontos de articulação, terminando por enviar para o stdout o número de pontos de articulação, o ponto mínimo e o máximo.</w:t>
      </w:r>
    </w:p>
    <w:p w14:paraId="7BD3CDAD" w14:textId="6944EAF3" w:rsidR="0024684C" w:rsidRDefault="0024684C" w:rsidP="00D01ECB">
      <w:pPr>
        <w:spacing w:line="276" w:lineRule="auto"/>
      </w:pPr>
      <w:r>
        <w:t xml:space="preserve">Note-se que os valores enviados para a estrutura de dados para os valores das arestas </w:t>
      </w:r>
      <w:r w:rsidR="001B6A16">
        <w:t>são</w:t>
      </w:r>
      <w:r>
        <w:t xml:space="preserve"> </w:t>
      </w:r>
      <w:r w:rsidRPr="0024684C">
        <w:rPr>
          <w:rFonts w:ascii="Courier" w:hAnsi="Courier"/>
          <w:b/>
          <w:bCs/>
        </w:rPr>
        <w:t>u-1</w:t>
      </w:r>
      <w:r>
        <w:t xml:space="preserve"> e </w:t>
      </w:r>
      <w:r w:rsidRPr="0024684C">
        <w:rPr>
          <w:rFonts w:ascii="Courier" w:hAnsi="Courier"/>
          <w:b/>
          <w:bCs/>
        </w:rPr>
        <w:t>v-1</w:t>
      </w:r>
      <w:r>
        <w:t xml:space="preserve">. Isto deve-se ao facto de o programa esperar como input </w:t>
      </w:r>
      <w:r w:rsidRPr="0024684C">
        <w:rPr>
          <w:rFonts w:ascii="Courier" w:hAnsi="Courier"/>
          <w:b/>
          <w:bCs/>
        </w:rPr>
        <w:t>N</w:t>
      </w:r>
      <w:r>
        <w:t xml:space="preserve"> vértices de valores de </w:t>
      </w:r>
      <w:r w:rsidRPr="0024684C">
        <w:rPr>
          <w:rFonts w:ascii="Courier" w:hAnsi="Courier"/>
          <w:b/>
          <w:bCs/>
        </w:rPr>
        <w:t>1</w:t>
      </w:r>
      <w:r>
        <w:t xml:space="preserve"> a </w:t>
      </w:r>
      <w:r w:rsidRPr="0024684C">
        <w:rPr>
          <w:rFonts w:ascii="Courier" w:hAnsi="Courier"/>
          <w:b/>
          <w:bCs/>
        </w:rPr>
        <w:t>N</w:t>
      </w:r>
      <w:r>
        <w:t xml:space="preserve">, e a estrutura de dados interna funcionar com </w:t>
      </w:r>
      <w:r w:rsidRPr="0024684C">
        <w:rPr>
          <w:rFonts w:ascii="Courier" w:hAnsi="Courier"/>
          <w:b/>
          <w:bCs/>
        </w:rPr>
        <w:t>N</w:t>
      </w:r>
      <w:r>
        <w:t xml:space="preserve"> vértices de valores </w:t>
      </w:r>
      <w:r w:rsidRPr="0024684C">
        <w:rPr>
          <w:rFonts w:ascii="Courier" w:hAnsi="Courier"/>
          <w:b/>
          <w:bCs/>
        </w:rPr>
        <w:t>0</w:t>
      </w:r>
      <w:r>
        <w:t xml:space="preserve"> a </w:t>
      </w:r>
      <w:r w:rsidRPr="0024684C">
        <w:rPr>
          <w:rFonts w:ascii="Courier" w:hAnsi="Courier"/>
          <w:b/>
          <w:bCs/>
        </w:rPr>
        <w:t>N-1</w:t>
      </w:r>
      <w:r>
        <w:t>.</w:t>
      </w:r>
    </w:p>
    <w:p w14:paraId="3833A359" w14:textId="09DCDBF3" w:rsidR="00B9519D" w:rsidRDefault="00B9519D" w:rsidP="00B9519D">
      <w:pPr>
        <w:pStyle w:val="Cabealho1"/>
      </w:pPr>
      <w:r>
        <w:t>Análise Teórica</w:t>
      </w:r>
    </w:p>
    <w:p w14:paraId="625FCD54" w14:textId="5A53620A" w:rsidR="005258FC" w:rsidRDefault="0097739C" w:rsidP="00D01ECB">
      <w:pPr>
        <w:spacing w:line="276" w:lineRule="auto"/>
      </w:pPr>
      <w:r>
        <w:t>Foi escolhida</w:t>
      </w:r>
      <w:r w:rsidR="005258FC">
        <w:t xml:space="preserve"> como estrutura de dados para a implementação deste problema um grafo representado como lista de adjacências. </w:t>
      </w:r>
      <w:r>
        <w:t xml:space="preserve">Tomando </w:t>
      </w:r>
      <w:r w:rsidRPr="0097739C">
        <w:rPr>
          <w:rFonts w:ascii="Courier" w:hAnsi="Courier"/>
          <w:b/>
          <w:bCs/>
        </w:rPr>
        <w:t>V</w:t>
      </w:r>
      <w:r>
        <w:t xml:space="preserve"> como o número de vértices e </w:t>
      </w:r>
      <w:r w:rsidRPr="0097739C">
        <w:rPr>
          <w:rFonts w:ascii="Courier" w:hAnsi="Courier"/>
          <w:b/>
          <w:bCs/>
        </w:rPr>
        <w:t>E</w:t>
      </w:r>
      <w:r>
        <w:t xml:space="preserve"> como o número de arcos, n</w:t>
      </w:r>
      <w:r w:rsidR="005258FC">
        <w:t xml:space="preserve">uma estrutura deste tipo, a complexidade de inicializar um grafo vazio é de </w:t>
      </w:r>
      <w:r w:rsidR="005258FC" w:rsidRPr="00997B96">
        <w:rPr>
          <w:rFonts w:ascii="Courier" w:hAnsi="Courier"/>
          <w:b/>
          <w:bCs/>
        </w:rPr>
        <w:t>O(|V|</w:t>
      </w:r>
      <w:r w:rsidR="005258FC">
        <w:t xml:space="preserve">), sendo que a posterior inserção de todas as arestas tem um custo de </w:t>
      </w:r>
      <w:r w:rsidR="005258FC" w:rsidRPr="00997B96">
        <w:rPr>
          <w:rFonts w:ascii="Courier" w:hAnsi="Courier"/>
          <w:b/>
          <w:bCs/>
        </w:rPr>
        <w:t>O(|E|)</w:t>
      </w:r>
      <w:r w:rsidR="005258FC">
        <w:t xml:space="preserve">. Assim sendo, a complexidade total da construção de um grafo dado como input é de </w:t>
      </w:r>
      <w:r w:rsidR="005258FC" w:rsidRPr="00997B96">
        <w:rPr>
          <w:rFonts w:ascii="Courier" w:hAnsi="Courier"/>
          <w:b/>
          <w:bCs/>
        </w:rPr>
        <w:t>O(|V|+|E|)</w:t>
      </w:r>
      <w:r w:rsidR="005258FC">
        <w:t xml:space="preserve">. </w:t>
      </w:r>
    </w:p>
    <w:p w14:paraId="419092E2" w14:textId="1FB84A53" w:rsidR="005258FC" w:rsidRDefault="001B6A16" w:rsidP="00D01ECB">
      <w:pPr>
        <w:spacing w:line="276" w:lineRule="auto"/>
      </w:pPr>
      <w:r>
        <w:t xml:space="preserve">Este programa é uma </w:t>
      </w:r>
      <w:r w:rsidR="006D0443">
        <w:t xml:space="preserve">modificação a uma </w:t>
      </w:r>
      <w:r w:rsidR="00144D3C">
        <w:t>pesquisa em profundidade</w:t>
      </w:r>
      <w:r w:rsidR="00997B96">
        <w:t xml:space="preserve"> (DFS</w:t>
      </w:r>
      <w:r w:rsidR="00D42AD2">
        <w:t xml:space="preserve"> – </w:t>
      </w:r>
      <w:proofErr w:type="spellStart"/>
      <w:r w:rsidR="00D42AD2" w:rsidRPr="00D42AD2">
        <w:rPr>
          <w:i/>
        </w:rPr>
        <w:t>Depth</w:t>
      </w:r>
      <w:proofErr w:type="spellEnd"/>
      <w:r w:rsidR="00D42AD2" w:rsidRPr="00D42AD2">
        <w:rPr>
          <w:i/>
        </w:rPr>
        <w:t xml:space="preserve"> </w:t>
      </w:r>
      <w:proofErr w:type="spellStart"/>
      <w:r w:rsidR="00D42AD2" w:rsidRPr="00D42AD2">
        <w:rPr>
          <w:i/>
        </w:rPr>
        <w:t>First</w:t>
      </w:r>
      <w:proofErr w:type="spellEnd"/>
      <w:r w:rsidR="00D42AD2" w:rsidRPr="00D42AD2">
        <w:rPr>
          <w:i/>
        </w:rPr>
        <w:t xml:space="preserve"> </w:t>
      </w:r>
      <w:proofErr w:type="spellStart"/>
      <w:r w:rsidR="00D42AD2" w:rsidRPr="00D42AD2">
        <w:rPr>
          <w:i/>
        </w:rPr>
        <w:t>Search</w:t>
      </w:r>
      <w:proofErr w:type="spellEnd"/>
      <w:r w:rsidR="00997B96">
        <w:t>)</w:t>
      </w:r>
      <w:r w:rsidR="00144D3C">
        <w:t xml:space="preserve"> </w:t>
      </w:r>
      <w:r w:rsidR="006D0443">
        <w:t xml:space="preserve">que envolve adicionar alguns testes </w:t>
      </w:r>
      <w:r w:rsidR="00144D3C">
        <w:t xml:space="preserve">e operações </w:t>
      </w:r>
      <w:r w:rsidR="006D0443">
        <w:t xml:space="preserve">de tempo constante, pelo que tem uma complexidade </w:t>
      </w:r>
      <w:r w:rsidR="00144D3C" w:rsidRPr="00997B96">
        <w:rPr>
          <w:rFonts w:ascii="Courier" w:hAnsi="Courier"/>
          <w:b/>
          <w:bCs/>
        </w:rPr>
        <w:t>O(|</w:t>
      </w:r>
      <w:r w:rsidR="006D0443" w:rsidRPr="00997B96">
        <w:rPr>
          <w:rFonts w:ascii="Courier" w:hAnsi="Courier"/>
          <w:b/>
          <w:bCs/>
        </w:rPr>
        <w:t>V</w:t>
      </w:r>
      <w:r w:rsidR="00144D3C" w:rsidRPr="00997B96">
        <w:rPr>
          <w:rFonts w:ascii="Courier" w:hAnsi="Courier"/>
          <w:b/>
          <w:bCs/>
        </w:rPr>
        <w:t>|</w:t>
      </w:r>
      <w:r w:rsidR="006D0443" w:rsidRPr="00997B96">
        <w:rPr>
          <w:rFonts w:ascii="Courier" w:hAnsi="Courier"/>
          <w:b/>
          <w:bCs/>
        </w:rPr>
        <w:t>+</w:t>
      </w:r>
      <w:r w:rsidR="00144D3C" w:rsidRPr="00997B96">
        <w:rPr>
          <w:rFonts w:ascii="Courier" w:hAnsi="Courier"/>
          <w:b/>
          <w:bCs/>
        </w:rPr>
        <w:t>|</w:t>
      </w:r>
      <w:r w:rsidR="006D0443" w:rsidRPr="00997B96">
        <w:rPr>
          <w:rFonts w:ascii="Courier" w:hAnsi="Courier"/>
          <w:b/>
          <w:bCs/>
        </w:rPr>
        <w:t>E</w:t>
      </w:r>
      <w:r w:rsidR="00144D3C" w:rsidRPr="00997B96">
        <w:rPr>
          <w:rFonts w:ascii="Courier" w:hAnsi="Courier"/>
          <w:b/>
          <w:bCs/>
        </w:rPr>
        <w:t>|)</w:t>
      </w:r>
      <w:r w:rsidR="006D0443">
        <w:t xml:space="preserve"> para listas de adjacência.</w:t>
      </w:r>
      <w:r w:rsidR="00997B96">
        <w:t xml:space="preserve"> </w:t>
      </w:r>
      <w:r w:rsidR="005258FC">
        <w:t>A complexidade descrita, associada a uma DFS, deriva de serem percorridos todos os vértices uma só vez</w:t>
      </w:r>
      <w:r w:rsidR="00543AF6">
        <w:t xml:space="preserve"> (</w:t>
      </w:r>
      <w:r w:rsidR="00997B96">
        <w:t xml:space="preserve">garantido pelo ciclo for na função </w:t>
      </w:r>
      <w:proofErr w:type="spellStart"/>
      <w:proofErr w:type="gramStart"/>
      <w:r w:rsidR="00997B96" w:rsidRPr="00997B96">
        <w:rPr>
          <w:rFonts w:ascii="Courier" w:hAnsi="Courier"/>
          <w:b/>
          <w:bCs/>
        </w:rPr>
        <w:t>GRAPHsearch</w:t>
      </w:r>
      <w:proofErr w:type="spellEnd"/>
      <w:r w:rsidR="00997B96" w:rsidRPr="00997B96">
        <w:rPr>
          <w:rFonts w:ascii="Courier" w:hAnsi="Courier"/>
          <w:b/>
          <w:bCs/>
        </w:rPr>
        <w:t>(</w:t>
      </w:r>
      <w:proofErr w:type="gramEnd"/>
      <w:r w:rsidR="00997B96" w:rsidRPr="00997B96">
        <w:rPr>
          <w:rFonts w:ascii="Courier" w:hAnsi="Courier"/>
          <w:b/>
          <w:bCs/>
        </w:rPr>
        <w:t>)</w:t>
      </w:r>
      <w:r w:rsidR="00997B96">
        <w:t xml:space="preserve"> e pelas verificações da ausência de tempo de descoberta), e todas as arestas uma só vez (garantido pelo ciclo for na função recursiva </w:t>
      </w:r>
      <w:proofErr w:type="spellStart"/>
      <w:r w:rsidR="00997B96" w:rsidRPr="00997B96">
        <w:rPr>
          <w:rFonts w:ascii="Courier" w:hAnsi="Courier"/>
          <w:b/>
          <w:bCs/>
        </w:rPr>
        <w:t>searchArticulationPoints</w:t>
      </w:r>
      <w:proofErr w:type="spellEnd"/>
      <w:r w:rsidR="00997B96" w:rsidRPr="00997B96">
        <w:rPr>
          <w:rFonts w:ascii="Courier" w:hAnsi="Courier"/>
          <w:b/>
          <w:bCs/>
        </w:rPr>
        <w:t>()</w:t>
      </w:r>
      <w:r w:rsidR="00997B96">
        <w:t>).</w:t>
      </w:r>
    </w:p>
    <w:p w14:paraId="74495AE3" w14:textId="545F4F03" w:rsidR="00EC4050" w:rsidRDefault="008C70C7" w:rsidP="00D01ECB">
      <w:pPr>
        <w:spacing w:line="276" w:lineRule="auto"/>
      </w:pPr>
      <w:r>
        <w:t xml:space="preserve">A correção do algoritmo </w:t>
      </w:r>
      <w:r w:rsidR="0097739C">
        <w:t>é consequência</w:t>
      </w:r>
      <w:r>
        <w:t xml:space="preserve"> de se usar</w:t>
      </w:r>
      <w:r w:rsidR="00D42AD2">
        <w:t xml:space="preserve"> um</w:t>
      </w:r>
      <w:r w:rsidR="006D0443">
        <w:t xml:space="preserve">a DFS para descobrir propriedades do grafo. A representação do grafo afeta a ordem da procura, mas não afeta os resultados, uma vez que os pontos de articulação são uma característica do grafo, e não da forma como o representamos ou procuramos. </w:t>
      </w:r>
      <w:r w:rsidR="00144D3C">
        <w:t xml:space="preserve">Como o output representa os valores mínimos e máximos dos pontos de articulação, e não envolve imprimir todos estes, vai ser sempre igual, independentemente do vértice inicial. (Caso </w:t>
      </w:r>
      <w:r>
        <w:t>fossem impressos</w:t>
      </w:r>
      <w:r w:rsidR="00144D3C">
        <w:t xml:space="preserve"> todos os pontos de articulação, a ordem seria diferente consoante o vértice inicial). </w:t>
      </w:r>
      <w:r w:rsidR="006D0443">
        <w:t xml:space="preserve">Como </w:t>
      </w:r>
      <w:r>
        <w:t>é óbvio</w:t>
      </w:r>
      <w:r w:rsidR="006D0443">
        <w:t>, qualquer árvore DFS é simplesmente outra representação do grafo, pelo que to</w:t>
      </w:r>
      <w:r>
        <w:t>das têm as mesmas propriedades.</w:t>
      </w:r>
    </w:p>
    <w:p w14:paraId="760FF494" w14:textId="62CABBA0" w:rsidR="00B9519D" w:rsidRDefault="00B9519D" w:rsidP="00B9519D">
      <w:pPr>
        <w:pStyle w:val="Cabealho1"/>
      </w:pPr>
      <w:r>
        <w:t>A</w:t>
      </w:r>
      <w:r w:rsidR="00E71C76">
        <w:t>valiação</w:t>
      </w:r>
      <w:r>
        <w:t xml:space="preserve"> Experimental</w:t>
      </w:r>
      <w:r w:rsidR="00E71C76">
        <w:t xml:space="preserve"> dos Resultados</w:t>
      </w:r>
    </w:p>
    <w:p w14:paraId="645E2B8B" w14:textId="20D4412F" w:rsidR="009E72F4" w:rsidRDefault="008C70C7" w:rsidP="00D01ECB">
      <w:pPr>
        <w:spacing w:line="276" w:lineRule="auto"/>
      </w:pPr>
      <w:r>
        <w:t>Para proceder</w:t>
      </w:r>
      <w:r w:rsidR="00E71C76">
        <w:t xml:space="preserve"> à avaliação da eficiência do progr</w:t>
      </w:r>
      <w:r w:rsidR="009E72F4">
        <w:t xml:space="preserve">ama, </w:t>
      </w:r>
      <w:r>
        <w:t>foram criadas</w:t>
      </w:r>
      <w:r w:rsidR="00AD495A">
        <w:t xml:space="preserve"> </w:t>
      </w:r>
      <w:r w:rsidR="009E72F4">
        <w:t>duas estruturas</w:t>
      </w:r>
      <w:r w:rsidR="00997B96">
        <w:t xml:space="preserve"> diferentes</w:t>
      </w:r>
      <w:r w:rsidR="009E72F4">
        <w:t xml:space="preserve"> de</w:t>
      </w:r>
      <w:r w:rsidR="00E71C76">
        <w:t xml:space="preserve"> casos de teste de input co</w:t>
      </w:r>
      <w:r w:rsidR="00D76EF0">
        <w:t xml:space="preserve">m tamanhos definidos. </w:t>
      </w:r>
      <w:r w:rsidR="009E72F4">
        <w:t xml:space="preserve"> </w:t>
      </w:r>
    </w:p>
    <w:p w14:paraId="7C596AD7" w14:textId="27ADACD4" w:rsidR="00032BAF" w:rsidRDefault="008C70C7" w:rsidP="00D01ECB">
      <w:pPr>
        <w:spacing w:line="276" w:lineRule="auto"/>
      </w:pPr>
      <w:r>
        <w:t>N</w:t>
      </w:r>
      <w:r w:rsidR="00AD495A">
        <w:t xml:space="preserve">a construção do </w:t>
      </w:r>
      <w:r w:rsidR="00D76EF0">
        <w:t>Gráfico 1</w:t>
      </w:r>
      <w:r w:rsidR="009E72F4">
        <w:t>, a ideia foi duplicar um grafo fornecido</w:t>
      </w:r>
      <w:r w:rsidR="00787A25">
        <w:t xml:space="preserve"> como input</w:t>
      </w:r>
      <w:r w:rsidR="009E72F4">
        <w:t xml:space="preserve"> e juntar os dois grafos </w:t>
      </w:r>
      <w:r w:rsidR="00787A25">
        <w:t>densos obtidos por um arco, como se mostra na figura 1</w:t>
      </w:r>
      <w:r w:rsidR="009E72F4">
        <w:t>.</w:t>
      </w:r>
      <w:r w:rsidR="00AD495A">
        <w:t xml:space="preserve"> </w:t>
      </w:r>
      <w:r w:rsidR="009E72F4">
        <w:t>O primeiro caso corresponde a</w:t>
      </w:r>
      <w:r w:rsidR="00E71C76">
        <w:t>o input do 5º teste disponibilizado aos alunos, com 30000 vértices e 58783 arestas, somando um total de 88783 vértices</w:t>
      </w:r>
      <w:proofErr w:type="gramStart"/>
      <w:r w:rsidR="00E71C76">
        <w:t>+</w:t>
      </w:r>
      <w:proofErr w:type="gramEnd"/>
      <w:r w:rsidR="00E71C76">
        <w:t>arestas</w:t>
      </w:r>
      <w:r w:rsidR="00A5740F">
        <w:t xml:space="preserve"> (V+E)</w:t>
      </w:r>
      <w:r w:rsidR="00E71C76">
        <w:t xml:space="preserve">. </w:t>
      </w:r>
      <w:r w:rsidR="00A5740F">
        <w:lastRenderedPageBreak/>
        <w:t>O segundo, terce</w:t>
      </w:r>
      <w:r w:rsidR="00787A25">
        <w:t>iro e quarto caso contêm</w:t>
      </w:r>
      <w:r w:rsidR="00A5740F">
        <w:t xml:space="preserve">, respetivamente, </w:t>
      </w:r>
      <w:r w:rsidR="00A5740F" w:rsidRPr="00787A25">
        <w:rPr>
          <w:rFonts w:ascii="Courier" w:hAnsi="Courier"/>
          <w:b/>
          <w:bCs/>
        </w:rPr>
        <w:t>2x(V+E</w:t>
      </w:r>
      <w:r w:rsidR="00787A25" w:rsidRPr="00787A25">
        <w:rPr>
          <w:rFonts w:ascii="Courier" w:hAnsi="Courier"/>
          <w:b/>
          <w:bCs/>
        </w:rPr>
        <w:t>+</w:t>
      </w:r>
      <w:proofErr w:type="gramStart"/>
      <w:r w:rsidR="00787A25" w:rsidRPr="00787A25">
        <w:rPr>
          <w:rFonts w:ascii="Courier" w:hAnsi="Courier"/>
          <w:b/>
          <w:bCs/>
        </w:rPr>
        <w:t>1</w:t>
      </w:r>
      <w:r w:rsidR="00A5740F" w:rsidRPr="00787A25">
        <w:rPr>
          <w:rFonts w:ascii="Courier" w:hAnsi="Courier"/>
          <w:b/>
          <w:bCs/>
        </w:rPr>
        <w:t>)</w:t>
      </w:r>
      <w:r w:rsidR="00787A25" w:rsidRPr="00787A25">
        <w:rPr>
          <w:rFonts w:ascii="Courier" w:hAnsi="Courier"/>
          <w:b/>
          <w:bCs/>
        </w:rPr>
        <w:t>-</w:t>
      </w:r>
      <w:proofErr w:type="gramEnd"/>
      <w:r w:rsidR="00787A25" w:rsidRPr="00787A25">
        <w:rPr>
          <w:rFonts w:ascii="Courier" w:hAnsi="Courier"/>
          <w:b/>
          <w:bCs/>
        </w:rPr>
        <w:t>1</w:t>
      </w:r>
      <w:r w:rsidR="00A5740F" w:rsidRPr="00787A25">
        <w:rPr>
          <w:bCs/>
        </w:rPr>
        <w:t xml:space="preserve">, </w:t>
      </w:r>
      <w:r w:rsidR="00A5740F" w:rsidRPr="00787A25">
        <w:rPr>
          <w:rFonts w:ascii="Courier" w:hAnsi="Courier"/>
          <w:b/>
          <w:bCs/>
        </w:rPr>
        <w:t>3x(V+E</w:t>
      </w:r>
      <w:r w:rsidR="00787A25" w:rsidRPr="00787A25">
        <w:rPr>
          <w:rFonts w:ascii="Courier" w:hAnsi="Courier"/>
          <w:b/>
          <w:bCs/>
        </w:rPr>
        <w:t>+1</w:t>
      </w:r>
      <w:r w:rsidR="00A5740F" w:rsidRPr="00787A25">
        <w:rPr>
          <w:rFonts w:ascii="Courier" w:hAnsi="Courier"/>
          <w:b/>
          <w:bCs/>
        </w:rPr>
        <w:t>)</w:t>
      </w:r>
      <w:r w:rsidR="00787A25" w:rsidRPr="00787A25">
        <w:rPr>
          <w:rFonts w:ascii="Courier" w:hAnsi="Courier"/>
          <w:b/>
          <w:bCs/>
        </w:rPr>
        <w:t>-</w:t>
      </w:r>
      <w:r w:rsidR="009E72F4" w:rsidRPr="00787A25">
        <w:rPr>
          <w:rFonts w:ascii="Courier" w:hAnsi="Courier"/>
          <w:b/>
          <w:bCs/>
        </w:rPr>
        <w:t>1</w:t>
      </w:r>
      <w:r w:rsidR="00A5740F" w:rsidRPr="00787A25">
        <w:rPr>
          <w:bCs/>
        </w:rPr>
        <w:t xml:space="preserve"> e</w:t>
      </w:r>
      <w:r w:rsidR="00A5740F" w:rsidRPr="00787A25">
        <w:rPr>
          <w:rFonts w:ascii="Courier" w:hAnsi="Courier"/>
          <w:b/>
          <w:bCs/>
        </w:rPr>
        <w:t xml:space="preserve"> 4x(V+E</w:t>
      </w:r>
      <w:r w:rsidR="00787A25" w:rsidRPr="00787A25">
        <w:rPr>
          <w:rFonts w:ascii="Courier" w:hAnsi="Courier"/>
          <w:b/>
          <w:bCs/>
        </w:rPr>
        <w:t>+1</w:t>
      </w:r>
      <w:r w:rsidR="00A5740F" w:rsidRPr="00787A25">
        <w:rPr>
          <w:rFonts w:ascii="Courier" w:hAnsi="Courier"/>
          <w:b/>
          <w:bCs/>
        </w:rPr>
        <w:t>)</w:t>
      </w:r>
      <w:r w:rsidR="00787A25" w:rsidRPr="00787A25">
        <w:rPr>
          <w:rFonts w:ascii="Courier" w:hAnsi="Courier"/>
          <w:b/>
          <w:bCs/>
        </w:rPr>
        <w:t>-</w:t>
      </w:r>
      <w:r w:rsidR="009E72F4" w:rsidRPr="00787A25">
        <w:rPr>
          <w:rFonts w:ascii="Courier" w:hAnsi="Courier"/>
          <w:b/>
          <w:bCs/>
        </w:rPr>
        <w:t>1</w:t>
      </w:r>
      <w:r w:rsidR="00032BAF">
        <w:t xml:space="preserve"> relativamente ao primeiro caso</w:t>
      </w:r>
      <w:r w:rsidR="009E72F4">
        <w:t xml:space="preserve">. </w:t>
      </w:r>
      <w:r w:rsidR="00A5740F">
        <w:t xml:space="preserve">Para aumentar ainda mais a </w:t>
      </w:r>
      <w:r w:rsidR="00C33038">
        <w:rPr>
          <w:noProof/>
        </w:rPr>
        <w:drawing>
          <wp:anchor distT="0" distB="0" distL="114300" distR="114300" simplePos="0" relativeHeight="251660288" behindDoc="0" locked="0" layoutInCell="1" allowOverlap="1" wp14:anchorId="14782D4C" wp14:editId="33E0EE6C">
            <wp:simplePos x="0" y="0"/>
            <wp:positionH relativeFrom="margin">
              <wp:align>right</wp:align>
            </wp:positionH>
            <wp:positionV relativeFrom="paragraph">
              <wp:posOffset>686435</wp:posOffset>
            </wp:positionV>
            <wp:extent cx="2458085" cy="1099185"/>
            <wp:effectExtent l="0" t="6350" r="0" b="0"/>
            <wp:wrapSquare wrapText="bothSides"/>
            <wp:docPr id="3" name="Imagem 3" title="Figu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-example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5808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740F">
        <w:t xml:space="preserve">dimensão do input, criámos ainda casos com </w:t>
      </w:r>
      <w:r w:rsidR="00A5740F" w:rsidRPr="00787A25">
        <w:rPr>
          <w:rFonts w:ascii="Courier" w:hAnsi="Courier"/>
          <w:b/>
          <w:bCs/>
        </w:rPr>
        <w:t>6x(V+E</w:t>
      </w:r>
      <w:r w:rsidR="00787A25" w:rsidRPr="00787A25">
        <w:rPr>
          <w:rFonts w:ascii="Courier" w:hAnsi="Courier"/>
          <w:b/>
          <w:bCs/>
        </w:rPr>
        <w:t>+1</w:t>
      </w:r>
      <w:r w:rsidR="00A5740F" w:rsidRPr="00787A25">
        <w:rPr>
          <w:rFonts w:ascii="Courier" w:hAnsi="Courier"/>
          <w:b/>
          <w:bCs/>
        </w:rPr>
        <w:t>)</w:t>
      </w:r>
      <w:r w:rsidR="00787A25" w:rsidRPr="00787A25">
        <w:rPr>
          <w:rFonts w:ascii="Courier" w:hAnsi="Courier"/>
          <w:b/>
          <w:bCs/>
        </w:rPr>
        <w:t>-</w:t>
      </w:r>
      <w:r w:rsidR="009E72F4" w:rsidRPr="00787A25">
        <w:rPr>
          <w:rFonts w:ascii="Courier" w:hAnsi="Courier"/>
          <w:b/>
          <w:bCs/>
        </w:rPr>
        <w:t>1</w:t>
      </w:r>
      <w:r w:rsidR="00A5740F">
        <w:t xml:space="preserve"> e </w:t>
      </w:r>
      <w:r w:rsidR="00A5740F" w:rsidRPr="00787A25">
        <w:rPr>
          <w:rFonts w:ascii="Courier" w:hAnsi="Courier"/>
          <w:b/>
          <w:bCs/>
        </w:rPr>
        <w:t>8x(V+E)</w:t>
      </w:r>
      <w:r w:rsidR="00787A25" w:rsidRPr="00787A25">
        <w:rPr>
          <w:rFonts w:ascii="Courier" w:hAnsi="Courier"/>
          <w:b/>
          <w:bCs/>
        </w:rPr>
        <w:t>-</w:t>
      </w:r>
      <w:r w:rsidR="009E72F4" w:rsidRPr="00787A25">
        <w:rPr>
          <w:rFonts w:ascii="Courier" w:hAnsi="Courier"/>
          <w:b/>
          <w:bCs/>
        </w:rPr>
        <w:t>1</w:t>
      </w:r>
      <w:r w:rsidR="00A5740F">
        <w:t>, somando este último um total de 710271 vértices e arestas. O Gráfico 1 relaciona os casos de teste descritos com o tempo de execução do programa</w:t>
      </w:r>
      <w:r w:rsidR="00787A25">
        <w:t xml:space="preserve"> para encontrar pontos de articulação no grafo</w:t>
      </w:r>
      <w:r w:rsidR="00A5740F">
        <w:t xml:space="preserve">, medido no terminal com </w:t>
      </w:r>
      <w:r w:rsidR="00787A25">
        <w:t>o programa</w:t>
      </w:r>
      <w:r w:rsidR="00A5740F">
        <w:t xml:space="preserve"> </w:t>
      </w:r>
      <w:r w:rsidR="00A5740F" w:rsidRPr="00A5740F">
        <w:rPr>
          <w:i/>
        </w:rPr>
        <w:t>time</w:t>
      </w:r>
      <w:r w:rsidR="00A5740F">
        <w:t>.</w:t>
      </w:r>
      <w:r w:rsidR="00032BAF">
        <w:t xml:space="preserve"> Como se pode constatar</w:t>
      </w:r>
      <w:r w:rsidR="00787A25">
        <w:t xml:space="preserve"> pela observação do gráfico</w:t>
      </w:r>
      <w:r w:rsidR="00A5740F">
        <w:t xml:space="preserve">, a linha de tendência é linear, </w:t>
      </w:r>
      <w:r w:rsidR="00032BAF">
        <w:t>o que nos confirma a complexidade linear O</w:t>
      </w:r>
      <w:r w:rsidR="00787A25">
        <w:t>(|V|+|E|) do algoritmo criado</w:t>
      </w:r>
      <w:r w:rsidR="00032BAF">
        <w:t>.</w:t>
      </w:r>
    </w:p>
    <w:p w14:paraId="2E72203C" w14:textId="6D966054" w:rsidR="00B9519D" w:rsidRDefault="00C33038" w:rsidP="00D01ECB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E462C7" wp14:editId="452BCB56">
                <wp:simplePos x="0" y="0"/>
                <wp:positionH relativeFrom="margin">
                  <wp:align>right</wp:align>
                </wp:positionH>
                <wp:positionV relativeFrom="paragraph">
                  <wp:posOffset>200025</wp:posOffset>
                </wp:positionV>
                <wp:extent cx="1253490" cy="119380"/>
                <wp:effectExtent l="0" t="0" r="0" b="7620"/>
                <wp:wrapSquare wrapText="bothSides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490" cy="1193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3B2DB4E" w14:textId="4A67D845" w:rsidR="009E72F4" w:rsidRDefault="009E72F4" w:rsidP="009E72F4">
                            <w:pPr>
                              <w:pStyle w:val="Legenda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462C7" id="Caixa_x0020_de_x0020_Texto_x0020_4" o:spid="_x0000_s1028" type="#_x0000_t202" style="position:absolute;left:0;text-align:left;margin-left:47.5pt;margin-top:15.75pt;width:98.7pt;height:9.4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" stroked="f">
                <v:textbox style="mso-fit-shape-to-text:t" inset="0,0,0,0">
                  <w:txbxContent>
                    <w:p w14:paraId="03B2DB4E" w14:textId="4A67D845" w:rsidR="009E72F4" w:rsidRDefault="009E72F4" w:rsidP="009E72F4">
                      <w:pPr>
                        <w:pStyle w:val="Legenda"/>
                        <w:jc w:val="right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0BE996F" wp14:editId="75C2EF16">
            <wp:simplePos x="0" y="0"/>
            <wp:positionH relativeFrom="margin">
              <wp:align>right</wp:align>
            </wp:positionH>
            <wp:positionV relativeFrom="paragraph">
              <wp:posOffset>1544955</wp:posOffset>
            </wp:positionV>
            <wp:extent cx="2825115" cy="2973070"/>
            <wp:effectExtent l="0" t="0" r="0" b="0"/>
            <wp:wrapTight wrapText="bothSides">
              <wp:wrapPolygon edited="0">
                <wp:start x="0" y="0"/>
                <wp:lineTo x="0" y="21406"/>
                <wp:lineTo x="21362" y="21406"/>
                <wp:lineTo x="21362" y="0"/>
                <wp:lineTo x="0" y="0"/>
              </wp:wrapPolygon>
            </wp:wrapTight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EF62B7F" wp14:editId="525B0977">
            <wp:simplePos x="0" y="0"/>
            <wp:positionH relativeFrom="margin">
              <wp:align>left</wp:align>
            </wp:positionH>
            <wp:positionV relativeFrom="paragraph">
              <wp:posOffset>1544955</wp:posOffset>
            </wp:positionV>
            <wp:extent cx="2820035" cy="2971165"/>
            <wp:effectExtent l="0" t="0" r="0" b="635"/>
            <wp:wrapTight wrapText="bothSides">
              <wp:wrapPolygon edited="0">
                <wp:start x="0" y="0"/>
                <wp:lineTo x="0" y="21420"/>
                <wp:lineTo x="21401" y="21420"/>
                <wp:lineTo x="21401" y="0"/>
                <wp:lineTo x="0" y="0"/>
              </wp:wrapPolygon>
            </wp:wrapTight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16B101" wp14:editId="0986F86B">
                <wp:simplePos x="0" y="0"/>
                <wp:positionH relativeFrom="column">
                  <wp:posOffset>-1270</wp:posOffset>
                </wp:positionH>
                <wp:positionV relativeFrom="paragraph">
                  <wp:posOffset>4577715</wp:posOffset>
                </wp:positionV>
                <wp:extent cx="2743835" cy="119380"/>
                <wp:effectExtent l="0" t="0" r="0" b="0"/>
                <wp:wrapTight wrapText="bothSides">
                  <wp:wrapPolygon edited="0">
                    <wp:start x="0" y="0"/>
                    <wp:lineTo x="0" y="20571"/>
                    <wp:lineTo x="21395" y="20571"/>
                    <wp:lineTo x="21395" y="0"/>
                    <wp:lineTo x="0" y="0"/>
                  </wp:wrapPolygon>
                </wp:wrapTight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835" cy="1193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9A45024" w14:textId="6D6E0CB1" w:rsidR="00C33038" w:rsidRDefault="00C33038" w:rsidP="00C33038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Gráfico </w:t>
                            </w:r>
                            <w:fldSimple w:instr=" SEQ Gráfico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Estrutura de teste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6B101" id="Caixa_x0020_de_x0020_Texto_x0020_13" o:spid="_x0000_s1029" type="#_x0000_t202" style="position:absolute;left:0;text-align:left;margin-left:-.1pt;margin-top:360.45pt;width:216.05pt;height:9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" stroked="f">
                <v:textbox style="mso-fit-shape-to-text:t" inset="0,0,0,0">
                  <w:txbxContent>
                    <w:p w14:paraId="69A45024" w14:textId="6D6E0CB1" w:rsidR="00C33038" w:rsidRDefault="00C33038" w:rsidP="00C33038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Gráfico </w:t>
                      </w:r>
                      <w:fldSimple w:instr=" SEQ Gráfico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Estrutura de teste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9CDC77" wp14:editId="3CFA6509">
                <wp:simplePos x="0" y="0"/>
                <wp:positionH relativeFrom="column">
                  <wp:posOffset>2824480</wp:posOffset>
                </wp:positionH>
                <wp:positionV relativeFrom="paragraph">
                  <wp:posOffset>4569460</wp:posOffset>
                </wp:positionV>
                <wp:extent cx="2743835" cy="119380"/>
                <wp:effectExtent l="0" t="0" r="0" b="0"/>
                <wp:wrapTight wrapText="bothSides">
                  <wp:wrapPolygon edited="0">
                    <wp:start x="0" y="0"/>
                    <wp:lineTo x="0" y="20571"/>
                    <wp:lineTo x="21395" y="20571"/>
                    <wp:lineTo x="21395" y="0"/>
                    <wp:lineTo x="0" y="0"/>
                  </wp:wrapPolygon>
                </wp:wrapTight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835" cy="1193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8B3201E" w14:textId="0C4695ED" w:rsidR="00C33038" w:rsidRDefault="00C33038" w:rsidP="00C33038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Gráfico </w:t>
                            </w:r>
                            <w:fldSimple w:instr=" SEQ Gráfico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Estrutura de teste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CDC77" id="Caixa_x0020_de_x0020_Texto_x0020_14" o:spid="_x0000_s1030" type="#_x0000_t202" style="position:absolute;left:0;text-align:left;margin-left:222.4pt;margin-top:359.8pt;width:216.05pt;height:9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" stroked="f">
                <v:textbox style="mso-fit-shape-to-text:t" inset="0,0,0,0">
                  <w:txbxContent>
                    <w:p w14:paraId="58B3201E" w14:textId="0C4695ED" w:rsidR="00C33038" w:rsidRDefault="00C33038" w:rsidP="00C33038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Gráfico </w:t>
                      </w:r>
                      <w:fldSimple w:instr=" SEQ Gráfico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Estrutura de teste 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D495A">
        <w:t xml:space="preserve">Para a construção do </w:t>
      </w:r>
      <w:r w:rsidR="00D42AD2">
        <w:t>Gráfico 2</w:t>
      </w:r>
      <w:r w:rsidR="00AD495A">
        <w:t xml:space="preserve">, </w:t>
      </w:r>
      <w:r w:rsidR="00D42AD2">
        <w:t>fixou-se</w:t>
      </w:r>
      <w:r w:rsidR="00787A25">
        <w:t xml:space="preserve"> o número de vértices e</w:t>
      </w:r>
      <w:r w:rsidR="00D42AD2">
        <w:t xml:space="preserve"> variou-se</w:t>
      </w:r>
      <w:r w:rsidR="00787A25">
        <w:t xml:space="preserve"> apenas</w:t>
      </w:r>
      <w:r w:rsidR="00AD495A">
        <w:t xml:space="preserve"> o número de arestas em potên</w:t>
      </w:r>
      <w:r w:rsidR="00787A25">
        <w:t>cias de 2, obtendo grafos progressivamente mais densos</w:t>
      </w:r>
      <w:r w:rsidR="00AD495A">
        <w:t xml:space="preserve">. </w:t>
      </w:r>
      <w:r w:rsidR="00787A25">
        <w:t xml:space="preserve">A soma obtida foi de, incrementalmente, </w:t>
      </w:r>
      <w:r w:rsidR="00787A25" w:rsidRPr="00787A25">
        <w:rPr>
          <w:rFonts w:ascii="Courier" w:hAnsi="Courier"/>
          <w:b/>
          <w:bCs/>
        </w:rPr>
        <w:t>V+2*E, V+4*E, V+8*E</w:t>
      </w:r>
      <w:r w:rsidR="00787A25" w:rsidRPr="00787A25">
        <w:rPr>
          <w:bCs/>
        </w:rPr>
        <w:t xml:space="preserve">, </w:t>
      </w:r>
      <w:r w:rsidR="00787A25" w:rsidRPr="00787A25">
        <w:rPr>
          <w:rFonts w:ascii="Courier" w:hAnsi="Courier"/>
          <w:b/>
          <w:bCs/>
        </w:rPr>
        <w:t>V+16*E</w:t>
      </w:r>
      <w:r w:rsidR="00787A25" w:rsidRPr="00787A25">
        <w:rPr>
          <w:bCs/>
        </w:rPr>
        <w:t xml:space="preserve">, </w:t>
      </w:r>
      <w:r w:rsidR="00787A25" w:rsidRPr="00787A25">
        <w:rPr>
          <w:rFonts w:ascii="Courier" w:hAnsi="Courier"/>
          <w:b/>
          <w:bCs/>
        </w:rPr>
        <w:t>V+32*E</w:t>
      </w:r>
      <w:r w:rsidR="00787A25">
        <w:t xml:space="preserve"> e </w:t>
      </w:r>
      <w:r w:rsidR="00787A25" w:rsidRPr="00787A25">
        <w:rPr>
          <w:rFonts w:ascii="Courier" w:hAnsi="Courier"/>
          <w:b/>
          <w:bCs/>
        </w:rPr>
        <w:t>V+64*E</w:t>
      </w:r>
      <w:r w:rsidR="00787A25">
        <w:t>, contabilizando este último um total de 3762112 vértices</w:t>
      </w:r>
      <w:proofErr w:type="gramStart"/>
      <w:r w:rsidR="00787A25">
        <w:t>+</w:t>
      </w:r>
      <w:proofErr w:type="gramEnd"/>
      <w:r w:rsidR="00787A25">
        <w:t xml:space="preserve">arestas! </w:t>
      </w:r>
      <w:r w:rsidR="00AD495A">
        <w:t>Mais uma vez, a linha de tendência é linear, o que nos confirma a complexidade linear O(|V|+|E|) do algoritmo criado.</w:t>
      </w:r>
    </w:p>
    <w:p w14:paraId="0678E36E" w14:textId="02456ED5" w:rsidR="00035DFE" w:rsidRDefault="00035DFE" w:rsidP="00035DFE">
      <w:pPr>
        <w:pStyle w:val="Cabealho1"/>
      </w:pPr>
      <w:r>
        <w:t>Referências bibliográficas</w:t>
      </w:r>
    </w:p>
    <w:p w14:paraId="16CAEF27" w14:textId="2F762EB2" w:rsidR="00035DFE" w:rsidRPr="00035DFE" w:rsidRDefault="00035DFE" w:rsidP="00D01ECB">
      <w:pPr>
        <w:spacing w:line="276" w:lineRule="auto"/>
      </w:pPr>
      <w:r>
        <w:t>SEDGEWICK, Robert;</w:t>
      </w:r>
      <w:r w:rsidRPr="00035DFE">
        <w:t xml:space="preserve"> </w:t>
      </w:r>
      <w:proofErr w:type="spellStart"/>
      <w:r w:rsidRPr="00035DFE">
        <w:rPr>
          <w:b/>
          <w:bCs/>
        </w:rPr>
        <w:t>Algorithms</w:t>
      </w:r>
      <w:proofErr w:type="spellEnd"/>
      <w:r w:rsidRPr="00035DFE">
        <w:rPr>
          <w:b/>
          <w:bCs/>
        </w:rPr>
        <w:t xml:space="preserve"> in C</w:t>
      </w:r>
      <w:r>
        <w:rPr>
          <w:b/>
          <w:bCs/>
        </w:rPr>
        <w:t xml:space="preserve">; </w:t>
      </w:r>
      <w:r w:rsidRPr="00035DFE">
        <w:t>1997</w:t>
      </w:r>
      <w:r>
        <w:t>;</w:t>
      </w:r>
      <w:r w:rsidRPr="00035DFE">
        <w:t xml:space="preserve"> </w:t>
      </w:r>
      <w:proofErr w:type="spellStart"/>
      <w:r w:rsidRPr="00035DFE">
        <w:t>Addison</w:t>
      </w:r>
      <w:proofErr w:type="spellEnd"/>
      <w:r w:rsidRPr="00035DFE">
        <w:t xml:space="preserve">-Wesley </w:t>
      </w:r>
      <w:proofErr w:type="spellStart"/>
      <w:r w:rsidRPr="00035DFE">
        <w:t>Publishing</w:t>
      </w:r>
      <w:proofErr w:type="spellEnd"/>
      <w:r w:rsidRPr="00035DFE">
        <w:t xml:space="preserve"> </w:t>
      </w:r>
      <w:proofErr w:type="spellStart"/>
      <w:r w:rsidRPr="00035DFE">
        <w:t>Company</w:t>
      </w:r>
      <w:proofErr w:type="spellEnd"/>
    </w:p>
    <w:sectPr w:rsidR="00035DFE" w:rsidRPr="00035DFE" w:rsidSect="00E5041D">
      <w:footerReference w:type="default" r:id="rId17"/>
      <w:pgSz w:w="11907" w:h="16839" w:code="9"/>
      <w:pgMar w:top="1701" w:right="1701" w:bottom="1701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9603A2" w14:textId="77777777" w:rsidR="006664DA" w:rsidRDefault="006664DA">
      <w:r>
        <w:separator/>
      </w:r>
    </w:p>
  </w:endnote>
  <w:endnote w:type="continuationSeparator" w:id="0">
    <w:p w14:paraId="07B62CB2" w14:textId="77777777" w:rsidR="006664DA" w:rsidRDefault="00666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charset w:val="EE"/>
    <w:family w:val="swiss"/>
    <w:pitch w:val="variable"/>
    <w:sig w:usb0="E4002EFF" w:usb1="C000E47F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29EADE" w14:textId="77777777" w:rsidR="00B5534E" w:rsidRDefault="00140097">
        <w:pPr>
          <w:pStyle w:val="Rodap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303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4F129C" w14:textId="77777777" w:rsidR="006664DA" w:rsidRDefault="006664DA">
      <w:r>
        <w:separator/>
      </w:r>
    </w:p>
  </w:footnote>
  <w:footnote w:type="continuationSeparator" w:id="0">
    <w:p w14:paraId="00581852" w14:textId="77777777" w:rsidR="006664DA" w:rsidRDefault="00666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DFE07E9"/>
    <w:multiLevelType w:val="hybridMultilevel"/>
    <w:tmpl w:val="5D0880EE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5300F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1F3BC3"/>
    <w:multiLevelType w:val="hybridMultilevel"/>
    <w:tmpl w:val="FB6AD80A"/>
    <w:lvl w:ilvl="0" w:tplc="7EEE0B26">
      <w:start w:val="1"/>
      <w:numFmt w:val="decimal"/>
      <w:pStyle w:val="Listanumerada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6E62D7"/>
    <w:multiLevelType w:val="multilevel"/>
    <w:tmpl w:val="26BEA7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734274"/>
    <w:multiLevelType w:val="hybridMultilevel"/>
    <w:tmpl w:val="28DC00DE"/>
    <w:lvl w:ilvl="0" w:tplc="08B453DE">
      <w:start w:val="1"/>
      <w:numFmt w:val="bullet"/>
      <w:pStyle w:val="Listacommarc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5300F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B787535"/>
    <w:multiLevelType w:val="hybridMultilevel"/>
    <w:tmpl w:val="A0B00C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8"/>
  </w:num>
  <w:num w:numId="7">
    <w:abstractNumId w:val="1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0"/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attachedTemplate r:id="rId1"/>
  <w:revisionView w:inkAnnotation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E9F"/>
    <w:rsid w:val="00032BAF"/>
    <w:rsid w:val="00035DFE"/>
    <w:rsid w:val="00073BEF"/>
    <w:rsid w:val="00092290"/>
    <w:rsid w:val="000C2F4A"/>
    <w:rsid w:val="00140097"/>
    <w:rsid w:val="00144D3C"/>
    <w:rsid w:val="001562F9"/>
    <w:rsid w:val="001B6A16"/>
    <w:rsid w:val="001C3E80"/>
    <w:rsid w:val="002210DC"/>
    <w:rsid w:val="00223335"/>
    <w:rsid w:val="0024684C"/>
    <w:rsid w:val="002B34E6"/>
    <w:rsid w:val="002E5A3E"/>
    <w:rsid w:val="00311182"/>
    <w:rsid w:val="00377C0D"/>
    <w:rsid w:val="003F5A87"/>
    <w:rsid w:val="004C5185"/>
    <w:rsid w:val="004E59C6"/>
    <w:rsid w:val="00516319"/>
    <w:rsid w:val="00523F25"/>
    <w:rsid w:val="005258FC"/>
    <w:rsid w:val="005269F6"/>
    <w:rsid w:val="00543AF6"/>
    <w:rsid w:val="005B3BB3"/>
    <w:rsid w:val="005C0894"/>
    <w:rsid w:val="0062714E"/>
    <w:rsid w:val="00660399"/>
    <w:rsid w:val="006664DA"/>
    <w:rsid w:val="006D0443"/>
    <w:rsid w:val="007013F8"/>
    <w:rsid w:val="00736714"/>
    <w:rsid w:val="007428CE"/>
    <w:rsid w:val="00765FAF"/>
    <w:rsid w:val="007740CC"/>
    <w:rsid w:val="00775A59"/>
    <w:rsid w:val="00787A25"/>
    <w:rsid w:val="007C66CD"/>
    <w:rsid w:val="007F67BB"/>
    <w:rsid w:val="008677D5"/>
    <w:rsid w:val="008719F1"/>
    <w:rsid w:val="00892BEC"/>
    <w:rsid w:val="008C6D33"/>
    <w:rsid w:val="008C70C7"/>
    <w:rsid w:val="008C7FEA"/>
    <w:rsid w:val="008D33D0"/>
    <w:rsid w:val="008E2C43"/>
    <w:rsid w:val="008E7D83"/>
    <w:rsid w:val="008F76BB"/>
    <w:rsid w:val="009752D2"/>
    <w:rsid w:val="0097739C"/>
    <w:rsid w:val="00997B96"/>
    <w:rsid w:val="009A7101"/>
    <w:rsid w:val="009D2B9D"/>
    <w:rsid w:val="009E536D"/>
    <w:rsid w:val="009E72F4"/>
    <w:rsid w:val="00A007E5"/>
    <w:rsid w:val="00A127DB"/>
    <w:rsid w:val="00A44E20"/>
    <w:rsid w:val="00A5740F"/>
    <w:rsid w:val="00A81B70"/>
    <w:rsid w:val="00AC6E9F"/>
    <w:rsid w:val="00AD495A"/>
    <w:rsid w:val="00B5139B"/>
    <w:rsid w:val="00B5534E"/>
    <w:rsid w:val="00B6647E"/>
    <w:rsid w:val="00B759A4"/>
    <w:rsid w:val="00B9519D"/>
    <w:rsid w:val="00BB5254"/>
    <w:rsid w:val="00BB5F3F"/>
    <w:rsid w:val="00BD3241"/>
    <w:rsid w:val="00BF1D26"/>
    <w:rsid w:val="00C33038"/>
    <w:rsid w:val="00C76179"/>
    <w:rsid w:val="00CB0714"/>
    <w:rsid w:val="00CB6A5C"/>
    <w:rsid w:val="00CC45E8"/>
    <w:rsid w:val="00CD0EF5"/>
    <w:rsid w:val="00D01ECB"/>
    <w:rsid w:val="00D315B4"/>
    <w:rsid w:val="00D42AD2"/>
    <w:rsid w:val="00D45EA8"/>
    <w:rsid w:val="00D76EF0"/>
    <w:rsid w:val="00D86E5E"/>
    <w:rsid w:val="00D87050"/>
    <w:rsid w:val="00D9617A"/>
    <w:rsid w:val="00DA5582"/>
    <w:rsid w:val="00E07E7E"/>
    <w:rsid w:val="00E1661B"/>
    <w:rsid w:val="00E4250B"/>
    <w:rsid w:val="00E5041D"/>
    <w:rsid w:val="00E51830"/>
    <w:rsid w:val="00E71C76"/>
    <w:rsid w:val="00EC4050"/>
    <w:rsid w:val="00FC46BC"/>
    <w:rsid w:val="00FC79CE"/>
    <w:rsid w:val="00FE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3FE3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pt-PT" w:eastAsia="ja-JP" w:bidi="pt-PT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9CE"/>
    <w:pPr>
      <w:spacing w:after="0" w:line="240" w:lineRule="auto"/>
      <w:jc w:val="both"/>
    </w:pPr>
    <w:rPr>
      <w:rFonts w:asciiTheme="minorHAnsi" w:eastAsiaTheme="minorEastAsia" w:hAnsiTheme="minorHAnsi" w:cstheme="minorBidi"/>
      <w:sz w:val="24"/>
      <w:szCs w:val="24"/>
      <w:lang w:eastAsia="pt-PT" w:bidi="ar-SA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B9519D"/>
    <w:pPr>
      <w:spacing w:before="480" w:line="276" w:lineRule="auto"/>
      <w:contextualSpacing/>
      <w:outlineLvl w:val="0"/>
    </w:pPr>
    <w:rPr>
      <w:rFonts w:asciiTheme="majorHAnsi" w:eastAsiaTheme="majorEastAsia" w:hAnsiTheme="majorHAnsi" w:cstheme="majorBidi"/>
      <w:b/>
      <w:smallCaps/>
      <w:spacing w:val="5"/>
      <w:sz w:val="36"/>
      <w:szCs w:val="36"/>
      <w:lang w:eastAsia="ja-JP" w:bidi="pt-PT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9519D"/>
    <w:pPr>
      <w:spacing w:before="200" w:line="271" w:lineRule="auto"/>
      <w:outlineLvl w:val="1"/>
    </w:pPr>
    <w:rPr>
      <w:rFonts w:asciiTheme="majorHAnsi" w:eastAsiaTheme="majorEastAsia" w:hAnsiTheme="majorHAnsi" w:cstheme="majorBidi"/>
      <w:b/>
      <w:smallCaps/>
      <w:sz w:val="28"/>
      <w:szCs w:val="28"/>
      <w:lang w:eastAsia="ja-JP" w:bidi="pt-PT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AC6E9F"/>
    <w:pPr>
      <w:spacing w:before="200" w:line="271" w:lineRule="auto"/>
      <w:outlineLvl w:val="2"/>
    </w:pPr>
    <w:rPr>
      <w:rFonts w:asciiTheme="majorHAnsi" w:eastAsiaTheme="majorEastAsia" w:hAnsiTheme="majorHAnsi" w:cstheme="majorBidi"/>
      <w:i/>
      <w:iCs/>
      <w:smallCaps/>
      <w:spacing w:val="5"/>
      <w:sz w:val="26"/>
      <w:szCs w:val="26"/>
      <w:lang w:eastAsia="ja-JP" w:bidi="pt-PT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AC6E9F"/>
    <w:pPr>
      <w:spacing w:line="271" w:lineRule="auto"/>
      <w:outlineLvl w:val="3"/>
    </w:pPr>
    <w:rPr>
      <w:rFonts w:asciiTheme="majorHAnsi" w:eastAsiaTheme="majorEastAsia" w:hAnsiTheme="majorHAnsi" w:cstheme="majorBidi"/>
      <w:b/>
      <w:bCs/>
      <w:spacing w:val="5"/>
      <w:lang w:eastAsia="ja-JP" w:bidi="pt-PT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AC6E9F"/>
    <w:pPr>
      <w:spacing w:line="271" w:lineRule="auto"/>
      <w:outlineLvl w:val="4"/>
    </w:pPr>
    <w:rPr>
      <w:rFonts w:asciiTheme="majorHAnsi" w:eastAsiaTheme="majorEastAsia" w:hAnsiTheme="majorHAnsi" w:cstheme="majorBidi"/>
      <w:i/>
      <w:iCs/>
      <w:lang w:eastAsia="ja-JP" w:bidi="pt-PT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AC6E9F"/>
    <w:pPr>
      <w:shd w:val="clear" w:color="auto" w:fill="FFFFFF" w:themeFill="background1"/>
      <w:spacing w:line="271" w:lineRule="auto"/>
      <w:outlineLvl w:val="5"/>
    </w:pPr>
    <w:rPr>
      <w:rFonts w:asciiTheme="majorHAnsi" w:eastAsiaTheme="majorEastAsia" w:hAnsiTheme="majorHAnsi" w:cstheme="majorBidi"/>
      <w:b/>
      <w:bCs/>
      <w:color w:val="595959" w:themeColor="text1" w:themeTint="A6"/>
      <w:spacing w:val="5"/>
      <w:sz w:val="22"/>
      <w:szCs w:val="22"/>
      <w:lang w:eastAsia="ja-JP" w:bidi="pt-PT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AC6E9F"/>
    <w:pPr>
      <w:spacing w:line="276" w:lineRule="auto"/>
      <w:outlineLvl w:val="6"/>
    </w:pPr>
    <w:rPr>
      <w:rFonts w:asciiTheme="majorHAnsi" w:eastAsiaTheme="majorEastAsia" w:hAnsiTheme="majorHAnsi" w:cstheme="majorBidi"/>
      <w:b/>
      <w:bCs/>
      <w:i/>
      <w:iCs/>
      <w:color w:val="5A5A5A" w:themeColor="text1" w:themeTint="A5"/>
      <w:sz w:val="20"/>
      <w:szCs w:val="20"/>
      <w:lang w:eastAsia="ja-JP" w:bidi="pt-PT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AC6E9F"/>
    <w:pPr>
      <w:spacing w:line="276" w:lineRule="auto"/>
      <w:outlineLvl w:val="7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  <w:szCs w:val="20"/>
      <w:lang w:eastAsia="ja-JP" w:bidi="pt-PT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AC6E9F"/>
    <w:pPr>
      <w:spacing w:line="271" w:lineRule="auto"/>
      <w:outlineLvl w:val="8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18"/>
      <w:szCs w:val="18"/>
      <w:lang w:eastAsia="ja-JP" w:bidi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B9519D"/>
    <w:rPr>
      <w:b/>
      <w:smallCaps/>
      <w:spacing w:val="5"/>
      <w:sz w:val="36"/>
      <w:szCs w:val="3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9519D"/>
    <w:rPr>
      <w:b/>
      <w:smallCaps/>
      <w:sz w:val="28"/>
      <w:szCs w:val="28"/>
    </w:rPr>
  </w:style>
  <w:style w:type="paragraph" w:styleId="Listacommarcas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Citao">
    <w:name w:val="Quote"/>
    <w:basedOn w:val="Normal"/>
    <w:next w:val="Normal"/>
    <w:link w:val="CitaoCarter"/>
    <w:uiPriority w:val="29"/>
    <w:qFormat/>
    <w:rsid w:val="00AC6E9F"/>
    <w:pPr>
      <w:spacing w:after="200" w:line="276" w:lineRule="auto"/>
    </w:pPr>
    <w:rPr>
      <w:rFonts w:asciiTheme="majorHAnsi" w:eastAsiaTheme="majorEastAsia" w:hAnsiTheme="majorHAnsi" w:cstheme="majorBidi"/>
      <w:i/>
      <w:iCs/>
      <w:sz w:val="22"/>
      <w:szCs w:val="22"/>
      <w:lang w:eastAsia="ja-JP" w:bidi="pt-PT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6E9F"/>
    <w:rPr>
      <w:i/>
      <w:iCs/>
    </w:rPr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AC6E9F"/>
    <w:rPr>
      <w:i/>
      <w:iCs/>
      <w:smallCaps/>
      <w:spacing w:val="5"/>
      <w:sz w:val="26"/>
      <w:szCs w:val="26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AC6E9F"/>
    <w:rPr>
      <w:b/>
      <w:bCs/>
      <w:spacing w:val="5"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AC6E9F"/>
    <w:rPr>
      <w:i/>
      <w:iCs/>
      <w:sz w:val="24"/>
      <w:szCs w:val="24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AC6E9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AC6E9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AC6E9F"/>
    <w:rPr>
      <w:b/>
      <w:bCs/>
      <w:color w:val="7F7F7F" w:themeColor="text1" w:themeTint="80"/>
      <w:sz w:val="20"/>
      <w:szCs w:val="20"/>
    </w:rPr>
  </w:style>
  <w:style w:type="paragraph" w:styleId="ndiceremissivo3">
    <w:name w:val="index 3"/>
    <w:basedOn w:val="Normal"/>
    <w:next w:val="Normal"/>
    <w:autoRedefine/>
    <w:uiPriority w:val="99"/>
    <w:semiHidden/>
    <w:unhideWhenUsed/>
    <w:pPr>
      <w:spacing w:before="317" w:after="317"/>
      <w:ind w:left="720" w:hanging="245"/>
      <w:contextualSpacing/>
    </w:pPr>
    <w:rPr>
      <w:rFonts w:asciiTheme="majorHAnsi" w:eastAsiaTheme="majorEastAsia" w:hAnsiTheme="majorHAnsi" w:cstheme="majorBidi"/>
      <w:b/>
      <w:color w:val="A5300F" w:themeColor="accent1"/>
      <w:sz w:val="22"/>
      <w:szCs w:val="22"/>
      <w:lang w:eastAsia="ja-JP" w:bidi="pt-PT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AC6E9F"/>
    <w:rPr>
      <w:b/>
      <w:bCs/>
      <w:i/>
      <w:iCs/>
      <w:color w:val="7F7F7F" w:themeColor="text1" w:themeTint="80"/>
      <w:sz w:val="18"/>
      <w:szCs w:val="18"/>
    </w:rPr>
  </w:style>
  <w:style w:type="character" w:styleId="nfase">
    <w:name w:val="Emphasis"/>
    <w:uiPriority w:val="20"/>
    <w:qFormat/>
    <w:rsid w:val="00AC6E9F"/>
    <w:rPr>
      <w:b/>
      <w:bCs/>
      <w:i/>
      <w:iCs/>
      <w:spacing w:val="10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6E9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rFonts w:asciiTheme="majorHAnsi" w:eastAsiaTheme="majorEastAsia" w:hAnsiTheme="majorHAnsi" w:cstheme="majorBidi"/>
      <w:i/>
      <w:iCs/>
      <w:sz w:val="22"/>
      <w:szCs w:val="22"/>
      <w:lang w:eastAsia="ja-JP" w:bidi="pt-PT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6E9F"/>
    <w:rPr>
      <w:i/>
      <w:iCs/>
    </w:rPr>
  </w:style>
  <w:style w:type="paragraph" w:styleId="PargrafodaLista">
    <w:name w:val="List Paragraph"/>
    <w:basedOn w:val="Normal"/>
    <w:uiPriority w:val="34"/>
    <w:qFormat/>
    <w:rsid w:val="00AC6E9F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eastAsia="ja-JP" w:bidi="pt-PT"/>
    </w:rPr>
  </w:style>
  <w:style w:type="paragraph" w:styleId="Legenda">
    <w:name w:val="caption"/>
    <w:basedOn w:val="Normal"/>
    <w:next w:val="Normal"/>
    <w:uiPriority w:val="35"/>
    <w:unhideWhenUsed/>
    <w:rsid w:val="00AC6E9F"/>
    <w:rPr>
      <w:b/>
      <w:bCs/>
      <w:caps/>
      <w:sz w:val="16"/>
      <w:szCs w:val="18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C6E9F"/>
    <w:pPr>
      <w:outlineLvl w:val="9"/>
    </w:pPr>
    <w:rPr>
      <w:lang w:bidi="en-US"/>
    </w:rPr>
  </w:style>
  <w:style w:type="paragraph" w:styleId="Rodap">
    <w:name w:val="footer"/>
    <w:basedOn w:val="Normal"/>
    <w:link w:val="RodapCarter"/>
    <w:uiPriority w:val="99"/>
    <w:unhideWhenUsed/>
    <w:qFormat/>
    <w:rPr>
      <w:rFonts w:asciiTheme="majorHAnsi" w:eastAsiaTheme="majorEastAsia" w:hAnsiTheme="majorHAnsi" w:cstheme="majorBidi"/>
      <w:b/>
      <w:color w:val="A5300F" w:themeColor="accent1"/>
      <w:sz w:val="38"/>
      <w:szCs w:val="38"/>
      <w:lang w:eastAsia="ja-JP" w:bidi="pt-PT"/>
    </w:rPr>
  </w:style>
  <w:style w:type="character" w:customStyle="1" w:styleId="RodapCarter">
    <w:name w:val="Rodapé Caráter"/>
    <w:basedOn w:val="Tipodeletrapredefinidodopargrafo"/>
    <w:link w:val="Rodap"/>
    <w:uiPriority w:val="99"/>
    <w:rPr>
      <w:b/>
      <w:color w:val="A5300F" w:themeColor="accent1"/>
      <w:sz w:val="38"/>
      <w:szCs w:val="38"/>
    </w:rPr>
  </w:style>
  <w:style w:type="paragraph" w:styleId="Textodebalo">
    <w:name w:val="Balloon Text"/>
    <w:basedOn w:val="Normal"/>
    <w:link w:val="TextodebaloCarte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Segoe UI" w:hAnsi="Segoe UI" w:cs="Segoe UI"/>
      <w:sz w:val="18"/>
      <w:szCs w:val="18"/>
    </w:rPr>
  </w:style>
  <w:style w:type="character" w:styleId="nfaseIntenso">
    <w:name w:val="Intense Emphasis"/>
    <w:uiPriority w:val="21"/>
    <w:qFormat/>
    <w:rsid w:val="00AC6E9F"/>
    <w:rPr>
      <w:b/>
      <w:bCs/>
      <w:i/>
      <w:iCs/>
    </w:rPr>
  </w:style>
  <w:style w:type="character" w:styleId="RefernciaIntensa">
    <w:name w:val="Intense Reference"/>
    <w:uiPriority w:val="32"/>
    <w:qFormat/>
    <w:rsid w:val="00AC6E9F"/>
    <w:rPr>
      <w:b/>
      <w:bCs/>
      <w:smallCaps/>
    </w:rPr>
  </w:style>
  <w:style w:type="character" w:styleId="Forte">
    <w:name w:val="Strong"/>
    <w:uiPriority w:val="22"/>
    <w:qFormat/>
    <w:rsid w:val="00AC6E9F"/>
    <w:rPr>
      <w:b/>
      <w:bCs/>
    </w:rPr>
  </w:style>
  <w:style w:type="character" w:styleId="nfaseDiscreto">
    <w:name w:val="Subtle Emphasis"/>
    <w:uiPriority w:val="19"/>
    <w:qFormat/>
    <w:rsid w:val="00AC6E9F"/>
    <w:rPr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6E9F"/>
    <w:rPr>
      <w:smallCaps/>
    </w:rPr>
  </w:style>
  <w:style w:type="character" w:styleId="TtulodoLivro">
    <w:name w:val="Book Title"/>
    <w:basedOn w:val="Tipodeletrapredefinidodopargrafo"/>
    <w:uiPriority w:val="33"/>
    <w:qFormat/>
    <w:rsid w:val="00AC6E9F"/>
    <w:rPr>
      <w:i/>
      <w:iCs/>
      <w:smallCaps/>
      <w:spacing w:val="5"/>
    </w:rPr>
  </w:style>
  <w:style w:type="paragraph" w:styleId="Ttulo">
    <w:name w:val="Title"/>
    <w:basedOn w:val="Normal"/>
    <w:next w:val="Normal"/>
    <w:link w:val="TtuloCarter"/>
    <w:uiPriority w:val="10"/>
    <w:qFormat/>
    <w:rsid w:val="00AC6E9F"/>
    <w:pPr>
      <w:spacing w:after="300"/>
      <w:contextualSpacing/>
    </w:pPr>
    <w:rPr>
      <w:rFonts w:asciiTheme="majorHAnsi" w:eastAsiaTheme="majorEastAsia" w:hAnsiTheme="majorHAnsi" w:cstheme="majorBidi"/>
      <w:smallCaps/>
      <w:sz w:val="52"/>
      <w:szCs w:val="52"/>
      <w:lang w:eastAsia="ja-JP" w:bidi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6E9F"/>
    <w:rPr>
      <w:smallCaps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6E9F"/>
    <w:pPr>
      <w:spacing w:after="200" w:line="276" w:lineRule="auto"/>
    </w:pPr>
    <w:rPr>
      <w:rFonts w:asciiTheme="majorHAnsi" w:eastAsiaTheme="majorEastAsia" w:hAnsiTheme="majorHAnsi" w:cstheme="majorBidi"/>
      <w:i/>
      <w:iCs/>
      <w:smallCaps/>
      <w:spacing w:val="10"/>
      <w:sz w:val="28"/>
      <w:szCs w:val="28"/>
      <w:lang w:eastAsia="ja-JP" w:bidi="pt-PT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6E9F"/>
    <w:rPr>
      <w:i/>
      <w:iCs/>
      <w:smallCaps/>
      <w:spacing w:val="10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 w:line="276" w:lineRule="auto"/>
    </w:pPr>
    <w:rPr>
      <w:rFonts w:asciiTheme="majorHAnsi" w:eastAsiaTheme="majorEastAsia" w:hAnsiTheme="majorHAnsi" w:cstheme="majorBidi"/>
      <w:b/>
      <w:bCs/>
      <w:caps/>
      <w:color w:val="323232" w:themeColor="text2"/>
      <w:sz w:val="28"/>
      <w:szCs w:val="22"/>
      <w:lang w:eastAsia="ja-JP" w:bidi="pt-PT"/>
    </w:rPr>
  </w:style>
  <w:style w:type="paragraph" w:styleId="ndice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/>
    </w:pPr>
    <w:rPr>
      <w:rFonts w:asciiTheme="majorHAnsi" w:eastAsiaTheme="majorEastAsia" w:hAnsiTheme="majorHAnsi" w:cstheme="majorBidi"/>
      <w:bCs/>
      <w:sz w:val="22"/>
      <w:szCs w:val="20"/>
      <w:lang w:eastAsia="ja-JP" w:bidi="pt-PT"/>
    </w:rPr>
  </w:style>
  <w:style w:type="table" w:customStyle="1" w:styleId="Generaltable">
    <w:name w:val="General table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BCBCB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323232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A5300F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or">
    <w:name w:val="Autor"/>
    <w:basedOn w:val="Normal"/>
    <w:uiPriority w:val="3"/>
    <w:qFormat/>
    <w:pPr>
      <w:spacing w:line="276" w:lineRule="auto"/>
    </w:pPr>
    <w:rPr>
      <w:rFonts w:asciiTheme="majorHAnsi" w:eastAsiaTheme="majorEastAsia" w:hAnsiTheme="majorHAnsi" w:cstheme="majorBidi"/>
      <w:b/>
      <w:color w:val="323232" w:themeColor="text2"/>
      <w:sz w:val="30"/>
      <w:szCs w:val="22"/>
      <w:lang w:eastAsia="ja-JP" w:bidi="pt-PT"/>
    </w:rPr>
  </w:style>
  <w:style w:type="paragraph" w:styleId="Cabealho">
    <w:name w:val="header"/>
    <w:basedOn w:val="Normal"/>
    <w:link w:val="CabealhoCarter"/>
    <w:uiPriority w:val="99"/>
    <w:unhideWhenUsed/>
    <w:rPr>
      <w:rFonts w:asciiTheme="majorHAnsi" w:eastAsiaTheme="majorEastAsia" w:hAnsiTheme="majorHAnsi" w:cstheme="majorBidi"/>
      <w:sz w:val="22"/>
      <w:szCs w:val="22"/>
      <w:lang w:eastAsia="ja-JP" w:bidi="pt-PT"/>
    </w:r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Listanumerada">
    <w:name w:val="List Number"/>
    <w:basedOn w:val="Normal"/>
    <w:uiPriority w:val="13"/>
    <w:pPr>
      <w:numPr>
        <w:numId w:val="16"/>
      </w:numPr>
      <w:spacing w:after="200" w:line="276" w:lineRule="auto"/>
    </w:pPr>
    <w:rPr>
      <w:rFonts w:asciiTheme="majorHAnsi" w:eastAsiaTheme="majorEastAsia" w:hAnsiTheme="majorHAnsi" w:cstheme="majorBidi"/>
      <w:i/>
      <w:sz w:val="22"/>
      <w:szCs w:val="22"/>
      <w:lang w:eastAsia="ja-JP" w:bidi="pt-PT"/>
    </w:rPr>
  </w:style>
  <w:style w:type="paragraph" w:styleId="SemEspaamento">
    <w:name w:val="No Spacing"/>
    <w:basedOn w:val="Normal"/>
    <w:link w:val="SemEspaamentoCarter"/>
    <w:uiPriority w:val="1"/>
    <w:qFormat/>
    <w:rsid w:val="00AC6E9F"/>
    <w:rPr>
      <w:rFonts w:asciiTheme="majorHAnsi" w:eastAsiaTheme="majorEastAsia" w:hAnsiTheme="majorHAnsi" w:cstheme="majorBidi"/>
      <w:sz w:val="22"/>
      <w:szCs w:val="22"/>
      <w:lang w:eastAsia="ja-JP" w:bidi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AC6E9F"/>
  </w:style>
  <w:style w:type="paragraph" w:styleId="NormalWeb">
    <w:name w:val="Normal (Web)"/>
    <w:basedOn w:val="Normal"/>
    <w:uiPriority w:val="99"/>
    <w:semiHidden/>
    <w:unhideWhenUsed/>
    <w:rsid w:val="00AC6E9F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8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2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1.jpg"/><Relationship Id="rId13" Type="http://schemas.openxmlformats.org/officeDocument/2006/relationships/image" Target="media/image2.jpg"/><Relationship Id="rId14" Type="http://schemas.openxmlformats.org/officeDocument/2006/relationships/image" Target="media/image3.png"/><Relationship Id="rId15" Type="http://schemas.openxmlformats.org/officeDocument/2006/relationships/chart" Target="charts/chart1.xml"/><Relationship Id="rId16" Type="http://schemas.openxmlformats.org/officeDocument/2006/relationships/chart" Target="charts/chart2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edujanicas/Library/Containers/com.microsoft.Word/Data/Library/Caches/2070/TM10002071/Ensaio%20com%20Capa%20e%20I&#769;ndice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Ana&#769;lise%20e%20si&#769;ntese%20de%20algoritmos/SocialArticulationPoints/Avaliac&#807;a&#771;o%20Experimenta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Livro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Duplicação de Arestas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Folha1!$B$23:$B$29</c:f>
              <c:numCache>
                <c:formatCode>General</c:formatCode>
                <c:ptCount val="7"/>
                <c:pt idx="0">
                  <c:v>58783.0</c:v>
                </c:pt>
                <c:pt idx="1">
                  <c:v>117566.0</c:v>
                </c:pt>
                <c:pt idx="2">
                  <c:v>235132.0</c:v>
                </c:pt>
                <c:pt idx="3">
                  <c:v>470264.0</c:v>
                </c:pt>
                <c:pt idx="4">
                  <c:v>940528.0</c:v>
                </c:pt>
                <c:pt idx="5">
                  <c:v>1.881056E6</c:v>
                </c:pt>
                <c:pt idx="6">
                  <c:v>3.762112E6</c:v>
                </c:pt>
              </c:numCache>
            </c:numRef>
          </c:xVal>
          <c:yVal>
            <c:numRef>
              <c:f>Folha1!$C$23:$C$29</c:f>
              <c:numCache>
                <c:formatCode>General</c:formatCode>
                <c:ptCount val="7"/>
                <c:pt idx="0">
                  <c:v>0.045</c:v>
                </c:pt>
                <c:pt idx="1">
                  <c:v>0.087</c:v>
                </c:pt>
                <c:pt idx="2">
                  <c:v>0.192</c:v>
                </c:pt>
                <c:pt idx="3">
                  <c:v>0.342</c:v>
                </c:pt>
                <c:pt idx="4">
                  <c:v>0.659</c:v>
                </c:pt>
                <c:pt idx="5">
                  <c:v>1.343</c:v>
                </c:pt>
                <c:pt idx="6">
                  <c:v>2.715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1745552"/>
        <c:axId val="-1999124976"/>
      </c:scatterChart>
      <c:valAx>
        <c:axId val="1821745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 de vértices + arestas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999124976"/>
        <c:crosses val="autoZero"/>
        <c:crossBetween val="midCat"/>
        <c:dispUnits>
          <c:builtInUnit val="hundredThousands"/>
          <c:dispUnits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</c:dispUnitsLbl>
        </c:dispUnits>
      </c:valAx>
      <c:valAx>
        <c:axId val="-1999124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 de execução (segundos)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821745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Duplicação de Grafos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Folha1!$B$2:$B$7</c:f>
              <c:numCache>
                <c:formatCode>General</c:formatCode>
                <c:ptCount val="6"/>
                <c:pt idx="0">
                  <c:v>88783.0</c:v>
                </c:pt>
                <c:pt idx="1">
                  <c:v>177567.0</c:v>
                </c:pt>
                <c:pt idx="2">
                  <c:v>266351.0</c:v>
                </c:pt>
                <c:pt idx="3">
                  <c:v>355135.0</c:v>
                </c:pt>
                <c:pt idx="4">
                  <c:v>532703.0</c:v>
                </c:pt>
                <c:pt idx="5">
                  <c:v>710271.0</c:v>
                </c:pt>
              </c:numCache>
            </c:numRef>
          </c:xVal>
          <c:yVal>
            <c:numRef>
              <c:f>Folha1!$C$2:$C$7</c:f>
              <c:numCache>
                <c:formatCode>General</c:formatCode>
                <c:ptCount val="6"/>
                <c:pt idx="0">
                  <c:v>0.041</c:v>
                </c:pt>
                <c:pt idx="1">
                  <c:v>0.072</c:v>
                </c:pt>
                <c:pt idx="2">
                  <c:v>0.11</c:v>
                </c:pt>
                <c:pt idx="3">
                  <c:v>0.136</c:v>
                </c:pt>
                <c:pt idx="4">
                  <c:v>0.196</c:v>
                </c:pt>
                <c:pt idx="5">
                  <c:v>0.243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3880576"/>
        <c:axId val="1822222384"/>
      </c:scatterChart>
      <c:valAx>
        <c:axId val="1823880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Número de vértices + arestas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822222384"/>
        <c:crosses val="autoZero"/>
        <c:crossBetween val="midCat"/>
        <c:dispUnits>
          <c:builtInUnit val="hundredThousands"/>
          <c:dispUnits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</c:dispUnitsLbl>
        </c:dispUnits>
      </c:valAx>
      <c:valAx>
        <c:axId val="1822222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 de execução (segundos)</a:t>
                </a:r>
              </a:p>
            </c:rich>
          </c:tx>
          <c:layout>
            <c:manualLayout>
              <c:xMode val="edge"/>
              <c:yMode val="edge"/>
              <c:x val="0.030570252792475"/>
              <c:y val="0.151435919417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823880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Sala de Reunião de Ião">
  <a:themeElements>
    <a:clrScheme name="Vermelh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Sala de Reunião de Ião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4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085F0C7-3C28-464A-99AA-F78246D7C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Ensaio com Capa e Índice.dotx</Template>
  <TotalTime>628</TotalTime>
  <Pages>4</Pages>
  <Words>1233</Words>
  <Characters>6664</Characters>
  <Application>Microsoft Macintosh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Jorge Beirão Janicas</dc:creator>
  <cp:keywords/>
  <dc:description/>
  <cp:lastModifiedBy>Eduardo Jorge Beirão Janicas</cp:lastModifiedBy>
  <cp:revision>50</cp:revision>
  <dcterms:created xsi:type="dcterms:W3CDTF">2016-03-15T16:19:00Z</dcterms:created>
  <dcterms:modified xsi:type="dcterms:W3CDTF">2016-03-18T17:43:00Z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</Properties>
</file>